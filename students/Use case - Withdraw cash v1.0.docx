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7D0FF" w14:textId="77777777" w:rsidR="000562CB" w:rsidRDefault="000562CB" w:rsidP="000562CB">
      <w:pPr>
        <w:pStyle w:val="Heading1"/>
      </w:pPr>
      <w:bookmarkStart w:id="0" w:name="_Hlk508384605"/>
      <w:r>
        <w:t>Use Case Details - Structured</w:t>
      </w:r>
    </w:p>
    <w:p w14:paraId="6AF9A678" w14:textId="77777777" w:rsidR="000562CB" w:rsidRDefault="000562CB" w:rsidP="000562CB">
      <w:pPr>
        <w:pStyle w:val="notes"/>
      </w:pPr>
      <w:r>
        <w:t>Final versions of the requirements documents used for walk-throughs with the main stakeholders.</w:t>
      </w:r>
    </w:p>
    <w:p w14:paraId="06742FA6" w14:textId="77777777" w:rsidR="000562CB" w:rsidRDefault="000562CB" w:rsidP="000562CB">
      <w:pPr>
        <w:pStyle w:val="notes"/>
      </w:pPr>
      <w:r>
        <w:t>IDs can be anything from consecutive numbers to meaningful acronyms about what kind of use case this is and what system it is a part of.</w:t>
      </w:r>
    </w:p>
    <w:p w14:paraId="3254B611" w14:textId="77777777" w:rsidR="000562CB" w:rsidRDefault="000562CB" w:rsidP="000562CB">
      <w:pPr>
        <w:pStyle w:val="Heading2"/>
      </w:pPr>
      <w:bookmarkStart w:id="1" w:name="_Hlk508383632"/>
      <w:r>
        <w:t>UC1 Withdraw Cash</w:t>
      </w:r>
    </w:p>
    <w:p w14:paraId="76D97DF1" w14:textId="77777777" w:rsidR="000562CB" w:rsidRDefault="000562CB" w:rsidP="000562CB">
      <w:pPr>
        <w:pStyle w:val="Heading3"/>
      </w:pPr>
      <w:bookmarkStart w:id="2" w:name="_Hlk509333921"/>
      <w:bookmarkStart w:id="3" w:name="_Hlk508383640"/>
      <w:bookmarkEnd w:id="1"/>
      <w:r>
        <w:t>General info</w:t>
      </w:r>
    </w:p>
    <w:bookmarkEnd w:id="2"/>
    <w:p w14:paraId="10C1899B" w14:textId="77777777" w:rsidR="000562CB" w:rsidRDefault="000562CB" w:rsidP="000562CB">
      <w:pPr>
        <w:pStyle w:val="Heading4"/>
      </w:pPr>
      <w:r w:rsidRPr="000562CB">
        <w:t>Desc</w:t>
      </w:r>
      <w:bookmarkStart w:id="4" w:name="_GoBack"/>
      <w:bookmarkEnd w:id="4"/>
      <w:r w:rsidRPr="000562CB">
        <w:t>ription</w:t>
      </w:r>
      <w:r>
        <w:t xml:space="preserve">: </w:t>
      </w:r>
    </w:p>
    <w:p w14:paraId="6BC8A6F1" w14:textId="77777777" w:rsidR="000562CB" w:rsidRDefault="000562CB" w:rsidP="000562CB">
      <w:pPr>
        <w:pStyle w:val="Heading4"/>
      </w:pPr>
      <w:r>
        <w:t xml:space="preserve">Actors: </w:t>
      </w:r>
    </w:p>
    <w:p w14:paraId="0BB96F21" w14:textId="77777777" w:rsidR="000562CB" w:rsidRDefault="000562CB" w:rsidP="000562CB">
      <w:pPr>
        <w:pStyle w:val="Heading4"/>
      </w:pPr>
      <w:r>
        <w:t xml:space="preserve">Supporting roles/systems: </w:t>
      </w:r>
    </w:p>
    <w:p w14:paraId="63E8F6F7" w14:textId="77777777" w:rsidR="000562CB" w:rsidRDefault="000562CB" w:rsidP="000562CB">
      <w:pPr>
        <w:pStyle w:val="Heading4"/>
      </w:pPr>
      <w:r>
        <w:t xml:space="preserve">Type: </w:t>
      </w:r>
    </w:p>
    <w:p w14:paraId="7B57417C" w14:textId="77777777" w:rsidR="000562CB" w:rsidRDefault="000562CB" w:rsidP="000562CB">
      <w:pPr>
        <w:pStyle w:val="Heading4"/>
      </w:pPr>
      <w:r>
        <w:t xml:space="preserve">Pre-conditions:    </w:t>
      </w:r>
    </w:p>
    <w:bookmarkEnd w:id="3"/>
    <w:p w14:paraId="5D78377E" w14:textId="77777777" w:rsidR="000562CB" w:rsidRDefault="000562CB" w:rsidP="000562CB">
      <w:pPr>
        <w:pStyle w:val="Heading3"/>
      </w:pPr>
      <w:r>
        <w:t>Scope info</w:t>
      </w:r>
    </w:p>
    <w:p w14:paraId="67F5C9F1" w14:textId="77777777" w:rsidR="000562CB" w:rsidRDefault="000562CB" w:rsidP="000562CB">
      <w:pPr>
        <w:pStyle w:val="Heading4"/>
      </w:pPr>
      <w:r>
        <w:rPr>
          <w:b/>
        </w:rPr>
        <w:t>Level</w:t>
      </w:r>
      <w:r>
        <w:t>: Goal</w:t>
      </w:r>
    </w:p>
    <w:p w14:paraId="5B511557" w14:textId="77777777" w:rsidR="000562CB" w:rsidRDefault="000562CB" w:rsidP="000562CB">
      <w:pPr>
        <w:pStyle w:val="Heading4"/>
      </w:pPr>
      <w:r>
        <w:t>Includes:</w:t>
      </w:r>
    </w:p>
    <w:p w14:paraId="50AC8EEF" w14:textId="77777777" w:rsidR="000562CB" w:rsidRDefault="000562CB" w:rsidP="000562CB">
      <w:pPr>
        <w:pStyle w:val="notes"/>
      </w:pPr>
      <w:r>
        <w:t>The use cases that are extracted out of this use case and given a special name, so they can be reused. They are required to be a part of this use case.  This use case can be considered a grouped use case if it includes one of a group of partial goal use cases.</w:t>
      </w:r>
    </w:p>
    <w:p w14:paraId="06F448FC" w14:textId="77777777" w:rsidR="000562CB" w:rsidRDefault="000562CB" w:rsidP="000562CB">
      <w:pPr>
        <w:pStyle w:val="Heading4"/>
      </w:pPr>
      <w:r>
        <w:t>Included in:</w:t>
      </w:r>
    </w:p>
    <w:p w14:paraId="64A09D13" w14:textId="77777777" w:rsidR="000562CB" w:rsidRDefault="000562CB" w:rsidP="000562CB">
      <w:pPr>
        <w:pStyle w:val="notes"/>
      </w:pPr>
      <w:r>
        <w:t>The use case(s) that uses this one as a necessary part of it.</w:t>
      </w:r>
    </w:p>
    <w:p w14:paraId="00B6BE38" w14:textId="77777777" w:rsidR="000562CB" w:rsidRDefault="000562CB" w:rsidP="000562CB">
      <w:pPr>
        <w:pStyle w:val="Heading4"/>
      </w:pPr>
      <w:r>
        <w:t xml:space="preserve">Use cases grouped by this ID: </w:t>
      </w:r>
    </w:p>
    <w:p w14:paraId="7DAC156D" w14:textId="77777777" w:rsidR="000562CB" w:rsidRDefault="000562CB" w:rsidP="000562CB">
      <w:pPr>
        <w:pStyle w:val="notes"/>
      </w:pPr>
      <w:r>
        <w:t>If it doesn’t have an included group above, then it will be a category for several use cases.</w:t>
      </w:r>
    </w:p>
    <w:p w14:paraId="4DBEE172" w14:textId="77777777" w:rsidR="000562CB" w:rsidRDefault="000562CB" w:rsidP="000562CB">
      <w:pPr>
        <w:pStyle w:val="Heading4"/>
      </w:pPr>
      <w:r>
        <w:t>Grouped by:</w:t>
      </w:r>
    </w:p>
    <w:p w14:paraId="2EDBB88B" w14:textId="77777777" w:rsidR="000562CB" w:rsidRDefault="000562CB" w:rsidP="000562CB">
      <w:pPr>
        <w:pStyle w:val="notes"/>
      </w:pPr>
      <w:r>
        <w:t>The group that has others like this one.</w:t>
      </w:r>
    </w:p>
    <w:p w14:paraId="3E437613" w14:textId="77777777" w:rsidR="000562CB" w:rsidRDefault="000562CB" w:rsidP="000562CB">
      <w:pPr>
        <w:pStyle w:val="Heading3"/>
      </w:pPr>
      <w:r>
        <w:t>Tracking info</w:t>
      </w:r>
    </w:p>
    <w:p w14:paraId="3D159EFA" w14:textId="77777777" w:rsidR="000562CB" w:rsidRDefault="000562CB" w:rsidP="000562CB">
      <w:pPr>
        <w:pStyle w:val="Heading4"/>
      </w:pPr>
      <w:r>
        <w:t>Author:    BA class of 1/11/19</w:t>
      </w:r>
    </w:p>
    <w:p w14:paraId="0180C221" w14:textId="77777777" w:rsidR="000562CB" w:rsidRDefault="000562CB" w:rsidP="000562CB">
      <w:pPr>
        <w:pStyle w:val="Heading4"/>
      </w:pPr>
      <w:r>
        <w:t>Date created: 1/11/19</w:t>
      </w:r>
    </w:p>
    <w:p w14:paraId="43A40F48" w14:textId="77777777" w:rsidR="000562CB" w:rsidRDefault="000562CB" w:rsidP="000562CB">
      <w:pPr>
        <w:pStyle w:val="Heading4"/>
      </w:pPr>
      <w:r>
        <w:t xml:space="preserve">Date revised: </w:t>
      </w:r>
    </w:p>
    <w:p w14:paraId="07EB05D7" w14:textId="77777777" w:rsidR="000562CB" w:rsidRDefault="000562CB" w:rsidP="000562CB">
      <w:pPr>
        <w:pStyle w:val="Heading3"/>
      </w:pPr>
      <w:r>
        <w:t>Project info</w:t>
      </w:r>
    </w:p>
    <w:p w14:paraId="5E4BCF63" w14:textId="77777777" w:rsidR="000562CB" w:rsidRDefault="000562CB" w:rsidP="000562CB">
      <w:pPr>
        <w:pStyle w:val="Heading4"/>
      </w:pPr>
      <w:r>
        <w:t>Design constraints: ATM chassis Thiefproof SDYS9549595959</w:t>
      </w:r>
    </w:p>
    <w:p w14:paraId="1D5FF158" w14:textId="77777777" w:rsidR="000562CB" w:rsidRDefault="000562CB" w:rsidP="000562CB">
      <w:pPr>
        <w:pStyle w:val="Heading4"/>
      </w:pPr>
      <w:r>
        <w:t>Priority: 7</w:t>
      </w:r>
    </w:p>
    <w:p w14:paraId="04BA716C" w14:textId="77777777" w:rsidR="000562CB" w:rsidRDefault="000562CB" w:rsidP="000562CB">
      <w:pPr>
        <w:pStyle w:val="Heading4"/>
      </w:pPr>
      <w:r>
        <w:t>Value to sponsor: Reduces overhead of employees and utilities….</w:t>
      </w:r>
    </w:p>
    <w:p w14:paraId="7F9DF567" w14:textId="77777777" w:rsidR="000562CB" w:rsidRDefault="000562CB" w:rsidP="000562CB">
      <w:pPr>
        <w:pStyle w:val="Heading4"/>
      </w:pPr>
      <w:r>
        <w:t>Sponsor: CEO of bank</w:t>
      </w:r>
    </w:p>
    <w:p w14:paraId="69DC60F5" w14:textId="77777777" w:rsidR="000562CB" w:rsidRDefault="000562CB" w:rsidP="000562CB">
      <w:pPr>
        <w:pStyle w:val="Heading3"/>
      </w:pPr>
      <w:r>
        <w:t>Course of Events</w:t>
      </w:r>
    </w:p>
    <w:p w14:paraId="4680909D" w14:textId="77777777" w:rsidR="000562CB" w:rsidRDefault="000562CB" w:rsidP="000562CB">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4D38A94E" w14:textId="77777777" w:rsidR="000562CB" w:rsidRDefault="000562CB" w:rsidP="000562CB">
      <w:pPr>
        <w:pStyle w:val="notes"/>
      </w:pPr>
      <w:r>
        <w:t>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There may be a section that is removed to a named partial use case and called an &lt;&lt;include&gt;&gt; to shorten the detailed use case.</w:t>
      </w:r>
    </w:p>
    <w:p w14:paraId="11C4001D" w14:textId="77777777" w:rsidR="000562CB" w:rsidRDefault="000562CB" w:rsidP="000562CB">
      <w:pPr>
        <w:pStyle w:val="notes"/>
      </w:pPr>
      <w:r>
        <w:t>References that can be used here to document anything other than a functional requirement are:</w:t>
      </w:r>
    </w:p>
    <w:p w14:paraId="274505CB" w14:textId="77777777" w:rsidR="000562CB" w:rsidRDefault="000562CB" w:rsidP="000562CB">
      <w:pPr>
        <w:pStyle w:val="notes"/>
        <w:numPr>
          <w:ilvl w:val="0"/>
          <w:numId w:val="22"/>
        </w:numPr>
      </w:pPr>
      <w:r>
        <w:lastRenderedPageBreak/>
        <w:t>T# - Text file item number – used for error messages and small prompts</w:t>
      </w:r>
    </w:p>
    <w:p w14:paraId="1DFC0B80" w14:textId="77777777" w:rsidR="000562CB" w:rsidRDefault="000562CB" w:rsidP="000562CB">
      <w:pPr>
        <w:pStyle w:val="notes"/>
        <w:numPr>
          <w:ilvl w:val="0"/>
          <w:numId w:val="22"/>
        </w:numPr>
      </w:pPr>
      <w:r>
        <w:t>D# - Design file item number – used for web pages, full screen menus, etc.</w:t>
      </w:r>
    </w:p>
    <w:p w14:paraId="6951DD4D" w14:textId="77777777" w:rsidR="000562CB" w:rsidRDefault="000562CB" w:rsidP="000562CB">
      <w:pPr>
        <w:pStyle w:val="notes"/>
        <w:numPr>
          <w:ilvl w:val="0"/>
          <w:numId w:val="22"/>
        </w:numPr>
      </w:pPr>
      <w:r>
        <w:t>R# - Report file item number – used for printed or on-screen report formats</w:t>
      </w:r>
    </w:p>
    <w:p w14:paraId="04A3CED5" w14:textId="77777777" w:rsidR="000562CB" w:rsidRDefault="000562CB" w:rsidP="000562CB">
      <w:pPr>
        <w:pStyle w:val="notes"/>
        <w:numPr>
          <w:ilvl w:val="0"/>
          <w:numId w:val="22"/>
        </w:numPr>
      </w:pPr>
      <w:r>
        <w:t>* -  a Data Dictionary item – used to refer to data description and validation so that the detail doesn’t have to be specified here. Also bolded and colored is good.</w:t>
      </w:r>
    </w:p>
    <w:p w14:paraId="1B427E86" w14:textId="77777777" w:rsidR="000562CB" w:rsidRDefault="000562CB" w:rsidP="000562CB">
      <w:pPr>
        <w:pStyle w:val="notes"/>
        <w:numPr>
          <w:ilvl w:val="0"/>
          <w:numId w:val="22"/>
        </w:numPr>
      </w:pPr>
      <w:r>
        <w:t>Rule# - Rule file item number – used to refer to process rules. Generally, this will follow one path only and another use case will pick up any other options. Some data validation rules find their way here but should be collected under the Data Dictionary. Unnumbered rules are not reusable and will just be defined below their functional requirement.</w:t>
      </w:r>
    </w:p>
    <w:p w14:paraId="07CC9F4E" w14:textId="77777777" w:rsidR="000562CB" w:rsidRDefault="000562CB" w:rsidP="000562CB">
      <w:pPr>
        <w:pStyle w:val="Heading3"/>
      </w:pPr>
      <w:r>
        <w:t>Alternate flows (errors, exceptions)</w:t>
      </w:r>
    </w:p>
    <w:p w14:paraId="50081F3E" w14:textId="77777777" w:rsidR="000562CB" w:rsidRDefault="000562CB" w:rsidP="000562CB">
      <w:pPr>
        <w:pStyle w:val="notes"/>
      </w:pPr>
      <w:r>
        <w:t>The error flows are where a rule is broken, or something interrupts the normal “happy path” of the course of events. This often is during communication or other type of I/O.</w:t>
      </w:r>
    </w:p>
    <w:p w14:paraId="0966533D" w14:textId="77777777" w:rsidR="000562CB" w:rsidRDefault="000562CB" w:rsidP="000562CB">
      <w:pPr>
        <w:pStyle w:val="Heading3"/>
      </w:pPr>
      <w:r>
        <w:t>Alternate flows (extension points)</w:t>
      </w:r>
    </w:p>
    <w:p w14:paraId="359403BB" w14:textId="77777777" w:rsidR="000562CB" w:rsidRDefault="000562CB" w:rsidP="000562CB">
      <w:pPr>
        <w:pStyle w:val="notes"/>
      </w:pPr>
      <w:r>
        <w:t>An exception to branching is when there is an optional &lt;&lt;extends&gt;&gt; of a partial use case. But the use case returns to where the option was taken.</w:t>
      </w:r>
    </w:p>
    <w:p w14:paraId="0A5FFC19" w14:textId="77777777" w:rsidR="000562CB" w:rsidRDefault="000562CB" w:rsidP="000562CB">
      <w:pPr>
        <w:pStyle w:val="ListParagraph"/>
        <w:numPr>
          <w:ilvl w:val="0"/>
          <w:numId w:val="22"/>
        </w:numPr>
        <w:spacing w:line="256" w:lineRule="auto"/>
      </w:pPr>
      <w:bookmarkStart w:id="5" w:name="_Hlk499056893"/>
      <w:r>
        <w:t>&lt;Name&gt; (&lt;number(s) in course of events where this could occur&gt;) – &lt;description of what to do and where to return in the course of events&gt;</w:t>
      </w:r>
    </w:p>
    <w:bookmarkEnd w:id="5"/>
    <w:p w14:paraId="1F56F26C" w14:textId="77777777" w:rsidR="000562CB" w:rsidRDefault="000562CB" w:rsidP="000562CB">
      <w:pPr>
        <w:pStyle w:val="ListParagraph"/>
        <w:numPr>
          <w:ilvl w:val="0"/>
          <w:numId w:val="22"/>
        </w:numPr>
        <w:spacing w:line="256" w:lineRule="auto"/>
      </w:pPr>
      <w:r>
        <w:t>&lt;Name&gt; (&lt;number(s) in course of events where this could occur&gt;) – &lt;description of what to do and where to return in the course of events&gt;</w:t>
      </w:r>
    </w:p>
    <w:p w14:paraId="659EDA92" w14:textId="77777777" w:rsidR="000562CB" w:rsidRDefault="000562CB" w:rsidP="000562CB">
      <w:pPr>
        <w:pStyle w:val="Heading3"/>
      </w:pPr>
      <w:r>
        <w:t>Post-conditions</w:t>
      </w:r>
    </w:p>
    <w:p w14:paraId="1A33FBDE" w14:textId="77777777" w:rsidR="000562CB" w:rsidRDefault="000562CB" w:rsidP="000562CB">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 Some people use MoSCow – must have, should have, could have instead of min and max conditions.</w:t>
      </w:r>
    </w:p>
    <w:p w14:paraId="57522B8B" w14:textId="77777777" w:rsidR="000562CB" w:rsidRDefault="000562CB" w:rsidP="000562CB">
      <w:pPr>
        <w:pStyle w:val="ListParagraph"/>
        <w:numPr>
          <w:ilvl w:val="0"/>
          <w:numId w:val="25"/>
        </w:numPr>
        <w:spacing w:line="256" w:lineRule="auto"/>
      </w:pPr>
      <w:r>
        <w:t>&lt;Name of goal&gt;</w:t>
      </w:r>
    </w:p>
    <w:p w14:paraId="065D60AC" w14:textId="77777777" w:rsidR="000562CB" w:rsidRDefault="000562CB" w:rsidP="000562CB">
      <w:pPr>
        <w:pStyle w:val="ListParagraph"/>
        <w:numPr>
          <w:ilvl w:val="1"/>
          <w:numId w:val="25"/>
        </w:numPr>
        <w:spacing w:line="256" w:lineRule="auto"/>
      </w:pPr>
      <w:r>
        <w:t>&lt;minimum set of qualifications&gt;</w:t>
      </w:r>
    </w:p>
    <w:p w14:paraId="47524C8C" w14:textId="77777777" w:rsidR="000562CB" w:rsidRDefault="000562CB" w:rsidP="000562CB">
      <w:pPr>
        <w:pStyle w:val="ListParagraph"/>
        <w:numPr>
          <w:ilvl w:val="1"/>
          <w:numId w:val="25"/>
        </w:numPr>
        <w:spacing w:line="256" w:lineRule="auto"/>
      </w:pPr>
      <w:r>
        <w:t>&lt;maximum set of what could be&gt;</w:t>
      </w:r>
    </w:p>
    <w:p w14:paraId="3B4F7B30" w14:textId="77777777" w:rsidR="000562CB" w:rsidRDefault="000562CB" w:rsidP="000562CB">
      <w:pPr>
        <w:pStyle w:val="Heading3"/>
      </w:pPr>
      <w:r>
        <w:t>Notes/ Special Requirements</w:t>
      </w:r>
    </w:p>
    <w:p w14:paraId="7335C297" w14:textId="77777777" w:rsidR="000562CB" w:rsidRDefault="000562CB" w:rsidP="000562CB">
      <w:pPr>
        <w:pStyle w:val="notes"/>
      </w:pPr>
      <w:r>
        <w:t>Any kind of quality, capacity, security, availability, disaster recovery information that is because of this use case. Maybe you also have ideas about design, or people who need to be checked with, etc.</w:t>
      </w:r>
    </w:p>
    <w:p w14:paraId="240B238F" w14:textId="77777777" w:rsidR="000562CB" w:rsidRDefault="000562CB" w:rsidP="000562CB">
      <w:r>
        <w:tab/>
      </w:r>
    </w:p>
    <w:p w14:paraId="5A5FFD70" w14:textId="77777777" w:rsidR="000562CB" w:rsidRDefault="000562CB" w:rsidP="000562CB">
      <w:pPr>
        <w:pStyle w:val="Heading1"/>
      </w:pPr>
      <w:r>
        <w:t>Design</w:t>
      </w:r>
    </w:p>
    <w:p w14:paraId="2F8A9F62" w14:textId="77777777" w:rsidR="000562CB" w:rsidRDefault="000562CB" w:rsidP="000562CB">
      <w:r>
        <w:t>(Separate file)</w:t>
      </w:r>
    </w:p>
    <w:p w14:paraId="3F27731F" w14:textId="77777777" w:rsidR="000562CB" w:rsidRDefault="000562CB" w:rsidP="000562CB">
      <w:pPr>
        <w:pStyle w:val="Heading1"/>
      </w:pPr>
      <w:r>
        <w:t>Data dictionary</w:t>
      </w:r>
    </w:p>
    <w:bookmarkEnd w:id="0"/>
    <w:p w14:paraId="61EEE1C4" w14:textId="77777777" w:rsidR="000562CB" w:rsidRDefault="000562CB" w:rsidP="000562CB"/>
    <w:p w14:paraId="5A954FDC" w14:textId="77777777" w:rsidR="005B4FD0" w:rsidRPr="000562CB" w:rsidRDefault="005B4FD0" w:rsidP="000562CB"/>
    <w:sectPr w:rsidR="005B4FD0" w:rsidRPr="000562CB" w:rsidSect="000562CB">
      <w:footerReference w:type="default" r:id="rId8"/>
      <w:pgSz w:w="12240" w:h="15840"/>
      <w:pgMar w:top="720" w:right="1440" w:bottom="806" w:left="1440" w:header="720" w:footer="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C8252" w14:textId="77777777" w:rsidR="00D93462" w:rsidRDefault="00D93462" w:rsidP="00D0658C">
      <w:r>
        <w:separator/>
      </w:r>
    </w:p>
  </w:endnote>
  <w:endnote w:type="continuationSeparator" w:id="0">
    <w:p w14:paraId="63EEFD51" w14:textId="77777777" w:rsidR="00D93462" w:rsidRDefault="00D93462" w:rsidP="00D06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5200BE79" w:rsidR="00DB3011" w:rsidRPr="00AF4EBF" w:rsidRDefault="00D93462" w:rsidP="000562CB">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B4412B">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0562CB" w:rsidRPr="00AF4EBF">
      <w:t xml:space="preserve">p. </w:t>
    </w:r>
    <w:r w:rsidR="000562CB" w:rsidRPr="00AF4EBF">
      <w:fldChar w:fldCharType="begin"/>
    </w:r>
    <w:r w:rsidR="000562CB" w:rsidRPr="00AF4EBF">
      <w:instrText xml:space="preserve"> PAGE   \* MERGEFORMAT </w:instrText>
    </w:r>
    <w:r w:rsidR="000562CB" w:rsidRPr="00AF4EBF">
      <w:fldChar w:fldCharType="separate"/>
    </w:r>
    <w:r w:rsidR="000562CB">
      <w:rPr>
        <w:noProof/>
      </w:rPr>
      <w:t>1</w:t>
    </w:r>
    <w:r w:rsidR="000562CB" w:rsidRPr="00AF4EBF">
      <w:fldChar w:fldCharType="end"/>
    </w:r>
    <w:r w:rsidR="00DB3011" w:rsidRPr="00AF4EBF">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35786" w14:textId="77777777" w:rsidR="00D93462" w:rsidRDefault="00D93462" w:rsidP="00D0658C">
      <w:r>
        <w:separator/>
      </w:r>
    </w:p>
  </w:footnote>
  <w:footnote w:type="continuationSeparator" w:id="0">
    <w:p w14:paraId="7B7066FB" w14:textId="77777777" w:rsidR="00D93462" w:rsidRDefault="00D93462" w:rsidP="00D06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44061" w:themeColor="accent1" w:themeShade="80"/>
      </w:rPr>
    </w:lvl>
  </w:abstractNum>
  <w:abstractNum w:abstractNumId="1"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759DD"/>
    <w:multiLevelType w:val="hybridMultilevel"/>
    <w:tmpl w:val="7D1C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517E0"/>
    <w:multiLevelType w:val="hybridMultilevel"/>
    <w:tmpl w:val="6AC43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7"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1"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A2448"/>
    <w:multiLevelType w:val="hybridMultilevel"/>
    <w:tmpl w:val="491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6"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6900B9"/>
    <w:multiLevelType w:val="hybridMultilevel"/>
    <w:tmpl w:val="CFBA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8"/>
  </w:num>
  <w:num w:numId="4">
    <w:abstractNumId w:val="5"/>
  </w:num>
  <w:num w:numId="5">
    <w:abstractNumId w:val="20"/>
  </w:num>
  <w:num w:numId="6">
    <w:abstractNumId w:val="15"/>
  </w:num>
  <w:num w:numId="7">
    <w:abstractNumId w:val="0"/>
  </w:num>
  <w:num w:numId="8">
    <w:abstractNumId w:val="16"/>
  </w:num>
  <w:num w:numId="9">
    <w:abstractNumId w:val="10"/>
  </w:num>
  <w:num w:numId="10">
    <w:abstractNumId w:val="8"/>
  </w:num>
  <w:num w:numId="11">
    <w:abstractNumId w:val="2"/>
  </w:num>
  <w:num w:numId="12">
    <w:abstractNumId w:val="12"/>
  </w:num>
  <w:num w:numId="13">
    <w:abstractNumId w:val="17"/>
  </w:num>
  <w:num w:numId="14">
    <w:abstractNumId w:val="1"/>
  </w:num>
  <w:num w:numId="15">
    <w:abstractNumId w:val="11"/>
  </w:num>
  <w:num w:numId="16">
    <w:abstractNumId w:val="7"/>
  </w:num>
  <w:num w:numId="17">
    <w:abstractNumId w:val="9"/>
  </w:num>
  <w:num w:numId="18">
    <w:abstractNumId w:val="6"/>
  </w:num>
  <w:num w:numId="19">
    <w:abstractNumId w:val="3"/>
  </w:num>
  <w:num w:numId="20">
    <w:abstractNumId w:val="4"/>
  </w:num>
  <w:num w:numId="21">
    <w:abstractNumId w:val="14"/>
  </w:num>
  <w:num w:numId="22">
    <w:abstractNumId w:val="18"/>
    <w:lvlOverride w:ilvl="0"/>
    <w:lvlOverride w:ilvl="1"/>
    <w:lvlOverride w:ilvl="2"/>
    <w:lvlOverride w:ilvl="3"/>
    <w:lvlOverride w:ilvl="4"/>
    <w:lvlOverride w:ilvl="5"/>
    <w:lvlOverride w:ilvl="6"/>
    <w:lvlOverride w:ilvl="7"/>
    <w:lvlOverride w:ilvl="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lvlOverride w:ilvl="2"/>
    <w:lvlOverride w:ilvl="3"/>
    <w:lvlOverride w:ilvl="4"/>
    <w:lvlOverride w:ilvl="5"/>
    <w:lvlOverride w:ilvl="6"/>
    <w:lvlOverride w:ilvl="7"/>
    <w:lvlOverride w:ilvl="8"/>
  </w:num>
  <w:num w:numId="25">
    <w:abstractNumId w:val="19"/>
    <w:lvlOverride w:ilvl="0"/>
    <w:lvlOverride w:ilvl="1"/>
    <w:lvlOverride w:ilvl="2"/>
    <w:lvlOverride w:ilvl="3"/>
    <w:lvlOverride w:ilvl="4"/>
    <w:lvlOverride w:ilvl="5"/>
    <w:lvlOverride w:ilvl="6"/>
    <w:lvlOverride w:ilvl="7"/>
    <w:lvlOverride w:ilvl="8"/>
  </w:num>
  <w:num w:numId="26">
    <w:abstractNumId w:val="5"/>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1C39"/>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562CB"/>
    <w:rsid w:val="00060C4C"/>
    <w:rsid w:val="0006433D"/>
    <w:rsid w:val="00067BB9"/>
    <w:rsid w:val="00071E2E"/>
    <w:rsid w:val="00074C45"/>
    <w:rsid w:val="00083FCD"/>
    <w:rsid w:val="0008534D"/>
    <w:rsid w:val="00086748"/>
    <w:rsid w:val="0009134D"/>
    <w:rsid w:val="00094735"/>
    <w:rsid w:val="000A7D7E"/>
    <w:rsid w:val="000A7F46"/>
    <w:rsid w:val="000B6435"/>
    <w:rsid w:val="000B72A6"/>
    <w:rsid w:val="000C0060"/>
    <w:rsid w:val="000C4674"/>
    <w:rsid w:val="000D0FB8"/>
    <w:rsid w:val="000D1003"/>
    <w:rsid w:val="000E257C"/>
    <w:rsid w:val="000E367D"/>
    <w:rsid w:val="000E48F1"/>
    <w:rsid w:val="000F0B4E"/>
    <w:rsid w:val="00102315"/>
    <w:rsid w:val="00105827"/>
    <w:rsid w:val="0011143A"/>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3398"/>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0483"/>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2E4"/>
    <w:rsid w:val="0036663F"/>
    <w:rsid w:val="00367221"/>
    <w:rsid w:val="003672DA"/>
    <w:rsid w:val="0036759A"/>
    <w:rsid w:val="00370D42"/>
    <w:rsid w:val="00372DDF"/>
    <w:rsid w:val="00373551"/>
    <w:rsid w:val="00374E3A"/>
    <w:rsid w:val="00377565"/>
    <w:rsid w:val="00383F7B"/>
    <w:rsid w:val="003878C9"/>
    <w:rsid w:val="00393322"/>
    <w:rsid w:val="00396112"/>
    <w:rsid w:val="003A112A"/>
    <w:rsid w:val="003A3EB4"/>
    <w:rsid w:val="003B424E"/>
    <w:rsid w:val="003C1911"/>
    <w:rsid w:val="003C2883"/>
    <w:rsid w:val="003C4369"/>
    <w:rsid w:val="003C51CC"/>
    <w:rsid w:val="003C65D7"/>
    <w:rsid w:val="003C6BD8"/>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111AA"/>
    <w:rsid w:val="00513C1E"/>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C7110"/>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6C"/>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3B15"/>
    <w:rsid w:val="00804411"/>
    <w:rsid w:val="00804FFE"/>
    <w:rsid w:val="00816514"/>
    <w:rsid w:val="00823BB6"/>
    <w:rsid w:val="008244F4"/>
    <w:rsid w:val="00825114"/>
    <w:rsid w:val="00825A9B"/>
    <w:rsid w:val="0082663C"/>
    <w:rsid w:val="008305EE"/>
    <w:rsid w:val="0083249B"/>
    <w:rsid w:val="00832979"/>
    <w:rsid w:val="008365B7"/>
    <w:rsid w:val="008415C0"/>
    <w:rsid w:val="00846525"/>
    <w:rsid w:val="00852192"/>
    <w:rsid w:val="00852894"/>
    <w:rsid w:val="00855253"/>
    <w:rsid w:val="008574E1"/>
    <w:rsid w:val="0086393F"/>
    <w:rsid w:val="008654B8"/>
    <w:rsid w:val="008728DE"/>
    <w:rsid w:val="008758AE"/>
    <w:rsid w:val="00880029"/>
    <w:rsid w:val="00880D1D"/>
    <w:rsid w:val="008913C6"/>
    <w:rsid w:val="00894B4B"/>
    <w:rsid w:val="008A338F"/>
    <w:rsid w:val="008A606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0F8C"/>
    <w:rsid w:val="009143D7"/>
    <w:rsid w:val="00915C7C"/>
    <w:rsid w:val="00916255"/>
    <w:rsid w:val="00931E39"/>
    <w:rsid w:val="00932588"/>
    <w:rsid w:val="00932D11"/>
    <w:rsid w:val="009336C2"/>
    <w:rsid w:val="00934B36"/>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23A"/>
    <w:rsid w:val="009D785D"/>
    <w:rsid w:val="009E0C39"/>
    <w:rsid w:val="009F390A"/>
    <w:rsid w:val="009F4047"/>
    <w:rsid w:val="009F6198"/>
    <w:rsid w:val="00A054FD"/>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C6261"/>
    <w:rsid w:val="00AD2EAB"/>
    <w:rsid w:val="00AE2F97"/>
    <w:rsid w:val="00AE61FC"/>
    <w:rsid w:val="00AF067A"/>
    <w:rsid w:val="00AF2E0D"/>
    <w:rsid w:val="00AF40EA"/>
    <w:rsid w:val="00AF4EBF"/>
    <w:rsid w:val="00AF60F7"/>
    <w:rsid w:val="00B003AC"/>
    <w:rsid w:val="00B06AB3"/>
    <w:rsid w:val="00B079B7"/>
    <w:rsid w:val="00B13C4F"/>
    <w:rsid w:val="00B15383"/>
    <w:rsid w:val="00B15A4A"/>
    <w:rsid w:val="00B24DD1"/>
    <w:rsid w:val="00B30FE3"/>
    <w:rsid w:val="00B34186"/>
    <w:rsid w:val="00B35AB1"/>
    <w:rsid w:val="00B35C80"/>
    <w:rsid w:val="00B35FEE"/>
    <w:rsid w:val="00B42FB6"/>
    <w:rsid w:val="00B4307F"/>
    <w:rsid w:val="00B4412B"/>
    <w:rsid w:val="00B45A51"/>
    <w:rsid w:val="00B469B8"/>
    <w:rsid w:val="00B50C50"/>
    <w:rsid w:val="00B51404"/>
    <w:rsid w:val="00B55DA5"/>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5F5C"/>
    <w:rsid w:val="00BE66B2"/>
    <w:rsid w:val="00BF0185"/>
    <w:rsid w:val="00BF04E2"/>
    <w:rsid w:val="00BF07C9"/>
    <w:rsid w:val="00BF08CF"/>
    <w:rsid w:val="00BF2389"/>
    <w:rsid w:val="00BF6280"/>
    <w:rsid w:val="00C03670"/>
    <w:rsid w:val="00C05477"/>
    <w:rsid w:val="00C1016C"/>
    <w:rsid w:val="00C11C9E"/>
    <w:rsid w:val="00C209E2"/>
    <w:rsid w:val="00C23CCC"/>
    <w:rsid w:val="00C24C0A"/>
    <w:rsid w:val="00C2795E"/>
    <w:rsid w:val="00C32996"/>
    <w:rsid w:val="00C405E2"/>
    <w:rsid w:val="00C41E44"/>
    <w:rsid w:val="00C43F24"/>
    <w:rsid w:val="00C509C4"/>
    <w:rsid w:val="00C55BB2"/>
    <w:rsid w:val="00C6360F"/>
    <w:rsid w:val="00C65BB8"/>
    <w:rsid w:val="00C73D81"/>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CF2EF3"/>
    <w:rsid w:val="00D02047"/>
    <w:rsid w:val="00D03C78"/>
    <w:rsid w:val="00D0653C"/>
    <w:rsid w:val="00D0658C"/>
    <w:rsid w:val="00D1084E"/>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691C"/>
    <w:rsid w:val="00D72C5C"/>
    <w:rsid w:val="00D72EDE"/>
    <w:rsid w:val="00D735B2"/>
    <w:rsid w:val="00D74A14"/>
    <w:rsid w:val="00D86138"/>
    <w:rsid w:val="00D90619"/>
    <w:rsid w:val="00D91C8F"/>
    <w:rsid w:val="00D93462"/>
    <w:rsid w:val="00DB3011"/>
    <w:rsid w:val="00DB64E5"/>
    <w:rsid w:val="00DB6A27"/>
    <w:rsid w:val="00DC2111"/>
    <w:rsid w:val="00DD0953"/>
    <w:rsid w:val="00DD0F62"/>
    <w:rsid w:val="00DE09F1"/>
    <w:rsid w:val="00DE1CA7"/>
    <w:rsid w:val="00DF0353"/>
    <w:rsid w:val="00DF439E"/>
    <w:rsid w:val="00E023EC"/>
    <w:rsid w:val="00E02607"/>
    <w:rsid w:val="00E02E47"/>
    <w:rsid w:val="00E02EC8"/>
    <w:rsid w:val="00E15C98"/>
    <w:rsid w:val="00E16095"/>
    <w:rsid w:val="00E22363"/>
    <w:rsid w:val="00E26281"/>
    <w:rsid w:val="00E27548"/>
    <w:rsid w:val="00E379BD"/>
    <w:rsid w:val="00E4101F"/>
    <w:rsid w:val="00E501FC"/>
    <w:rsid w:val="00E526D2"/>
    <w:rsid w:val="00E5739A"/>
    <w:rsid w:val="00E57A10"/>
    <w:rsid w:val="00E57C22"/>
    <w:rsid w:val="00E628C3"/>
    <w:rsid w:val="00E663DA"/>
    <w:rsid w:val="00E70BD8"/>
    <w:rsid w:val="00E73D0E"/>
    <w:rsid w:val="00E8092C"/>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0CE2"/>
    <w:rsid w:val="00EE1809"/>
    <w:rsid w:val="00EE772D"/>
    <w:rsid w:val="00EF5E1C"/>
    <w:rsid w:val="00EF6EAA"/>
    <w:rsid w:val="00F05447"/>
    <w:rsid w:val="00F060D0"/>
    <w:rsid w:val="00F06E72"/>
    <w:rsid w:val="00F1017A"/>
    <w:rsid w:val="00F11508"/>
    <w:rsid w:val="00F15954"/>
    <w:rsid w:val="00F21C87"/>
    <w:rsid w:val="00F228CE"/>
    <w:rsid w:val="00F22E66"/>
    <w:rsid w:val="00F26012"/>
    <w:rsid w:val="00F266E0"/>
    <w:rsid w:val="00F406F4"/>
    <w:rsid w:val="00F40FAF"/>
    <w:rsid w:val="00F41E00"/>
    <w:rsid w:val="00F42E6B"/>
    <w:rsid w:val="00F4399C"/>
    <w:rsid w:val="00F45F32"/>
    <w:rsid w:val="00F50BB2"/>
    <w:rsid w:val="00F57474"/>
    <w:rsid w:val="00F71632"/>
    <w:rsid w:val="00F7641D"/>
    <w:rsid w:val="00F771A1"/>
    <w:rsid w:val="00F8046B"/>
    <w:rsid w:val="00F81AB1"/>
    <w:rsid w:val="00F82B2F"/>
    <w:rsid w:val="00F909F9"/>
    <w:rsid w:val="00F938AD"/>
    <w:rsid w:val="00F93E30"/>
    <w:rsid w:val="00F94CF8"/>
    <w:rsid w:val="00F968E2"/>
    <w:rsid w:val="00F96B8C"/>
    <w:rsid w:val="00F97216"/>
    <w:rsid w:val="00FA1B61"/>
    <w:rsid w:val="00FA4C00"/>
    <w:rsid w:val="00FA5035"/>
    <w:rsid w:val="00FB21FE"/>
    <w:rsid w:val="00FB39BD"/>
    <w:rsid w:val="00FB3EBC"/>
    <w:rsid w:val="00FB7D98"/>
    <w:rsid w:val="00FC3A3E"/>
    <w:rsid w:val="00FC66D5"/>
    <w:rsid w:val="00FC75B8"/>
    <w:rsid w:val="00FD1514"/>
    <w:rsid w:val="00FE3B77"/>
    <w:rsid w:val="00FE4E6D"/>
    <w:rsid w:val="00FE6C80"/>
    <w:rsid w:val="00FF12DE"/>
    <w:rsid w:val="00FF39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2CB"/>
    <w:pPr>
      <w:spacing w:after="160" w:line="259" w:lineRule="auto"/>
      <w:ind w:left="720"/>
    </w:pPr>
    <w:rPr>
      <w:lang w:bidi="he-IL"/>
    </w:rPr>
  </w:style>
  <w:style w:type="paragraph" w:styleId="Heading1">
    <w:name w:val="heading 1"/>
    <w:next w:val="Heading2"/>
    <w:link w:val="Heading1Char"/>
    <w:uiPriority w:val="9"/>
    <w:qFormat/>
    <w:rsid w:val="000562CB"/>
    <w:pPr>
      <w:keepNext/>
      <w:keepLines/>
      <w:spacing w:before="240" w:after="0" w:line="259" w:lineRule="auto"/>
      <w:ind w:left="-180"/>
      <w:outlineLvl w:val="0"/>
    </w:pPr>
    <w:rPr>
      <w:rFonts w:ascii="Franklin Gothic Heavy" w:eastAsiaTheme="majorEastAsia" w:hAnsi="Franklin Gothic Heavy" w:cstheme="majorBidi"/>
      <w:color w:val="365F91" w:themeColor="accent1" w:themeShade="BF"/>
      <w:sz w:val="32"/>
      <w:szCs w:val="32"/>
      <w:lang w:bidi="he-IL"/>
    </w:rPr>
  </w:style>
  <w:style w:type="paragraph" w:styleId="Heading2">
    <w:name w:val="heading 2"/>
    <w:link w:val="Heading2Char"/>
    <w:uiPriority w:val="9"/>
    <w:unhideWhenUsed/>
    <w:qFormat/>
    <w:rsid w:val="000562CB"/>
    <w:pPr>
      <w:keepNext/>
      <w:keepLines/>
      <w:spacing w:before="240" w:after="0" w:line="259" w:lineRule="auto"/>
      <w:outlineLvl w:val="1"/>
    </w:pPr>
    <w:rPr>
      <w:rFonts w:ascii="Franklin Gothic Demi" w:eastAsiaTheme="majorEastAsia" w:hAnsi="Franklin Gothic Demi" w:cstheme="majorBidi"/>
      <w:color w:val="365F91" w:themeColor="accent1" w:themeShade="BF"/>
      <w:sz w:val="26"/>
      <w:szCs w:val="26"/>
      <w:lang w:bidi="he-IL"/>
    </w:rPr>
  </w:style>
  <w:style w:type="paragraph" w:styleId="Heading3">
    <w:name w:val="heading 3"/>
    <w:link w:val="Heading3Char"/>
    <w:uiPriority w:val="9"/>
    <w:unhideWhenUsed/>
    <w:qFormat/>
    <w:rsid w:val="000562CB"/>
    <w:pPr>
      <w:keepNext/>
      <w:keepLines/>
      <w:spacing w:before="40" w:after="0" w:line="259" w:lineRule="auto"/>
      <w:ind w:left="360"/>
      <w:outlineLvl w:val="2"/>
    </w:pPr>
    <w:rPr>
      <w:rFonts w:ascii="Franklin Gothic Medium Cond" w:eastAsiaTheme="majorEastAsia" w:hAnsi="Franklin Gothic Medium Cond" w:cstheme="majorBidi"/>
      <w:color w:val="243F60" w:themeColor="accent1" w:themeShade="7F"/>
      <w:sz w:val="24"/>
      <w:szCs w:val="24"/>
      <w:lang w:bidi="he-IL"/>
    </w:rPr>
  </w:style>
  <w:style w:type="paragraph" w:styleId="Heading4">
    <w:name w:val="heading 4"/>
    <w:basedOn w:val="Normal"/>
    <w:next w:val="Normal"/>
    <w:link w:val="Heading4Char"/>
    <w:uiPriority w:val="9"/>
    <w:unhideWhenUsed/>
    <w:qFormat/>
    <w:rsid w:val="000562CB"/>
    <w:pPr>
      <w:ind w:left="540"/>
      <w:outlineLvl w:val="3"/>
    </w:pPr>
    <w:rPr>
      <w:rFonts w:ascii="Franklin Gothic Book" w:hAnsi="Franklin Gothic Book"/>
      <w:bCs/>
      <w:color w:val="31849B" w:themeColor="accent5" w:themeShade="BF"/>
    </w:rPr>
  </w:style>
  <w:style w:type="paragraph" w:styleId="Heading5">
    <w:name w:val="heading 5"/>
    <w:next w:val="Normal"/>
    <w:link w:val="Heading5Char"/>
    <w:uiPriority w:val="9"/>
    <w:unhideWhenUsed/>
    <w:qFormat/>
    <w:rsid w:val="000562CB"/>
    <w:pPr>
      <w:spacing w:before="120" w:after="120" w:line="259" w:lineRule="auto"/>
      <w:ind w:right="5040"/>
      <w:outlineLvl w:val="4"/>
    </w:pPr>
    <w:rPr>
      <w:rFonts w:asciiTheme="majorHAnsi" w:hAnsiTheme="majorHAnsi"/>
      <w:b/>
      <w:bCs/>
      <w:caps/>
      <w:color w:val="000000" w:themeColor="text1"/>
      <w:spacing w:val="10"/>
      <w:sz w:val="16"/>
      <w:szCs w:val="16"/>
      <w:lang w:bidi="he-IL"/>
      <w14:ligatures w14:val="standard"/>
    </w:rPr>
  </w:style>
  <w:style w:type="paragraph" w:styleId="Heading6">
    <w:name w:val="heading 6"/>
    <w:basedOn w:val="Normal"/>
    <w:next w:val="Normal"/>
    <w:link w:val="Heading6Char"/>
    <w:uiPriority w:val="9"/>
    <w:unhideWhenUsed/>
    <w:qFormat/>
    <w:rsid w:val="000562CB"/>
    <w:pPr>
      <w:pBdr>
        <w:top w:val="dotted" w:sz="4" w:space="1" w:color="4BACC6" w:themeColor="accent5"/>
      </w:pBdr>
      <w:ind w:right="3600"/>
      <w:outlineLvl w:val="5"/>
    </w:pPr>
    <w:rPr>
      <w:caps/>
      <w:color w:val="365F91" w:themeColor="accent1" w:themeShade="BF"/>
      <w:spacing w:val="10"/>
      <w:szCs w:val="18"/>
    </w:rPr>
  </w:style>
  <w:style w:type="paragraph" w:styleId="Heading7">
    <w:name w:val="heading 7"/>
    <w:basedOn w:val="Normal"/>
    <w:next w:val="Normal"/>
    <w:link w:val="Heading7Char"/>
    <w:uiPriority w:val="9"/>
    <w:unhideWhenUsed/>
    <w:qFormat/>
    <w:rsid w:val="000562CB"/>
    <w:pPr>
      <w:spacing w:before="200"/>
      <w:outlineLvl w:val="6"/>
    </w:pPr>
    <w:rPr>
      <w:b/>
      <w:bCs/>
      <w:caps/>
      <w:color w:val="000000" w:themeColor="text1"/>
      <w:spacing w:val="10"/>
      <w:sz w:val="16"/>
      <w:szCs w:val="20"/>
    </w:rPr>
  </w:style>
  <w:style w:type="paragraph" w:styleId="Heading8">
    <w:name w:val="heading 8"/>
    <w:basedOn w:val="Normal"/>
    <w:next w:val="Normal"/>
    <w:link w:val="Heading8Char"/>
    <w:uiPriority w:val="9"/>
    <w:unhideWhenUsed/>
    <w:qFormat/>
    <w:rsid w:val="000562CB"/>
    <w:pPr>
      <w:spacing w:before="200"/>
      <w:outlineLvl w:val="7"/>
    </w:pPr>
    <w:rPr>
      <w:b/>
      <w:bCs/>
      <w:caps/>
      <w:color w:val="4F81BD" w:themeColor="accent1"/>
      <w:spacing w:val="10"/>
      <w:sz w:val="16"/>
      <w:szCs w:val="16"/>
    </w:rPr>
  </w:style>
  <w:style w:type="paragraph" w:styleId="Heading9">
    <w:name w:val="heading 9"/>
    <w:basedOn w:val="Normal"/>
    <w:next w:val="Normal"/>
    <w:link w:val="Heading9Char"/>
    <w:uiPriority w:val="9"/>
    <w:unhideWhenUsed/>
    <w:qFormat/>
    <w:rsid w:val="000562CB"/>
    <w:pPr>
      <w:spacing w:before="200"/>
      <w:outlineLvl w:val="8"/>
    </w:pPr>
    <w:rPr>
      <w:b/>
      <w:bCs/>
      <w:color w:val="4F81BD" w:themeColor="accent1"/>
      <w:spacing w:val="10"/>
      <w:sz w:val="16"/>
      <w:szCs w:val="16"/>
    </w:rPr>
  </w:style>
  <w:style w:type="character" w:default="1" w:styleId="DefaultParagraphFont">
    <w:name w:val="Default Paragraph Font"/>
    <w:uiPriority w:val="1"/>
    <w:semiHidden/>
    <w:unhideWhenUsed/>
    <w:rsid w:val="000562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62CB"/>
  </w:style>
  <w:style w:type="character" w:customStyle="1" w:styleId="Heading1Char">
    <w:name w:val="Heading 1 Char"/>
    <w:basedOn w:val="DefaultParagraphFont"/>
    <w:link w:val="Heading1"/>
    <w:uiPriority w:val="9"/>
    <w:rsid w:val="000562CB"/>
    <w:rPr>
      <w:rFonts w:ascii="Franklin Gothic Heavy" w:eastAsiaTheme="majorEastAsia" w:hAnsi="Franklin Gothic Heavy" w:cstheme="majorBidi"/>
      <w:color w:val="365F91" w:themeColor="accent1" w:themeShade="BF"/>
      <w:sz w:val="32"/>
      <w:szCs w:val="32"/>
      <w:lang w:bidi="he-IL"/>
    </w:rPr>
  </w:style>
  <w:style w:type="character" w:customStyle="1" w:styleId="Heading2Char">
    <w:name w:val="Heading 2 Char"/>
    <w:basedOn w:val="DefaultParagraphFont"/>
    <w:link w:val="Heading2"/>
    <w:uiPriority w:val="9"/>
    <w:rsid w:val="000562CB"/>
    <w:rPr>
      <w:rFonts w:ascii="Franklin Gothic Demi" w:eastAsiaTheme="majorEastAsia" w:hAnsi="Franklin Gothic Demi" w:cstheme="majorBidi"/>
      <w:color w:val="365F91" w:themeColor="accent1" w:themeShade="BF"/>
      <w:sz w:val="26"/>
      <w:szCs w:val="26"/>
      <w:lang w:bidi="he-IL"/>
    </w:rPr>
  </w:style>
  <w:style w:type="character" w:customStyle="1" w:styleId="Heading3Char">
    <w:name w:val="Heading 3 Char"/>
    <w:basedOn w:val="DefaultParagraphFont"/>
    <w:link w:val="Heading3"/>
    <w:uiPriority w:val="9"/>
    <w:rsid w:val="000562CB"/>
    <w:rPr>
      <w:rFonts w:ascii="Franklin Gothic Medium Cond" w:eastAsiaTheme="majorEastAsia" w:hAnsi="Franklin Gothic Medium Cond" w:cstheme="majorBidi"/>
      <w:color w:val="243F60" w:themeColor="accent1" w:themeShade="7F"/>
      <w:sz w:val="24"/>
      <w:szCs w:val="24"/>
      <w:lang w:bidi="he-IL"/>
    </w:rPr>
  </w:style>
  <w:style w:type="character" w:customStyle="1" w:styleId="Heading4Char">
    <w:name w:val="Heading 4 Char"/>
    <w:basedOn w:val="DefaultParagraphFont"/>
    <w:link w:val="Heading4"/>
    <w:uiPriority w:val="9"/>
    <w:rsid w:val="000562CB"/>
    <w:rPr>
      <w:rFonts w:ascii="Franklin Gothic Book" w:hAnsi="Franklin Gothic Book"/>
      <w:bCs/>
      <w:color w:val="31849B" w:themeColor="accent5" w:themeShade="BF"/>
      <w:lang w:bidi="he-IL"/>
    </w:rPr>
  </w:style>
  <w:style w:type="paragraph" w:styleId="ListParagraph">
    <w:name w:val="List Paragraph"/>
    <w:basedOn w:val="Normal"/>
    <w:uiPriority w:val="34"/>
    <w:qFormat/>
    <w:rsid w:val="000562CB"/>
    <w:pPr>
      <w:contextualSpacing/>
    </w:pPr>
  </w:style>
  <w:style w:type="paragraph" w:customStyle="1" w:styleId="notes">
    <w:name w:val="notes"/>
    <w:basedOn w:val="Normal"/>
    <w:next w:val="Normal"/>
    <w:link w:val="notesChar"/>
    <w:qFormat/>
    <w:rsid w:val="000562CB"/>
    <w:pPr>
      <w:spacing w:line="240" w:lineRule="auto"/>
    </w:pPr>
    <w:rPr>
      <w:color w:val="E36C0A" w:themeColor="accent6" w:themeShade="BF"/>
      <w:sz w:val="16"/>
      <w:szCs w:val="16"/>
    </w:rPr>
  </w:style>
  <w:style w:type="paragraph" w:styleId="Header">
    <w:name w:val="header"/>
    <w:basedOn w:val="Normal"/>
    <w:link w:val="HeaderChar"/>
    <w:uiPriority w:val="99"/>
    <w:unhideWhenUsed/>
    <w:rsid w:val="000562CB"/>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notesChar">
    <w:name w:val="notes Char"/>
    <w:basedOn w:val="DefaultParagraphFont"/>
    <w:link w:val="notes"/>
    <w:rsid w:val="000562CB"/>
    <w:rPr>
      <w:color w:val="E36C0A" w:themeColor="accent6" w:themeShade="BF"/>
      <w:sz w:val="16"/>
      <w:szCs w:val="16"/>
      <w:lang w:bidi="he-IL"/>
    </w:rPr>
  </w:style>
  <w:style w:type="character" w:customStyle="1" w:styleId="HeaderChar">
    <w:name w:val="Header Char"/>
    <w:basedOn w:val="DefaultParagraphFont"/>
    <w:link w:val="Header"/>
    <w:uiPriority w:val="99"/>
    <w:rsid w:val="000562CB"/>
    <w:rPr>
      <w:rFonts w:ascii="Franklin Gothic Heavy" w:hAnsi="Franklin Gothic Heavy"/>
      <w:color w:val="808080" w:themeColor="background1" w:themeShade="80"/>
      <w:lang w:bidi="he-IL"/>
    </w:rPr>
  </w:style>
  <w:style w:type="paragraph" w:styleId="Footer">
    <w:name w:val="footer"/>
    <w:basedOn w:val="Normal"/>
    <w:link w:val="FooterChar"/>
    <w:uiPriority w:val="99"/>
    <w:unhideWhenUsed/>
    <w:rsid w:val="000562CB"/>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0562CB"/>
    <w:rPr>
      <w:rFonts w:ascii="Arial Black" w:hAnsi="Arial Black"/>
      <w:color w:val="808080" w:themeColor="background1" w:themeShade="80"/>
      <w:sz w:val="16"/>
      <w:szCs w:val="16"/>
      <w:lang w:bidi="he-IL"/>
    </w:rPr>
  </w:style>
  <w:style w:type="paragraph" w:styleId="BalloonText">
    <w:name w:val="Balloon Text"/>
    <w:basedOn w:val="Normal"/>
    <w:link w:val="BalloonTextChar"/>
    <w:uiPriority w:val="99"/>
    <w:semiHidden/>
    <w:unhideWhenUsed/>
    <w:rsid w:val="000562CB"/>
    <w:rPr>
      <w:rFonts w:ascii="Segoe UI" w:hAnsi="Segoe UI" w:cs="Segoe UI"/>
      <w:szCs w:val="18"/>
    </w:rPr>
  </w:style>
  <w:style w:type="character" w:customStyle="1" w:styleId="BalloonTextChar">
    <w:name w:val="Balloon Text Char"/>
    <w:basedOn w:val="DefaultParagraphFont"/>
    <w:link w:val="BalloonText"/>
    <w:uiPriority w:val="99"/>
    <w:semiHidden/>
    <w:rsid w:val="000562CB"/>
    <w:rPr>
      <w:rFonts w:ascii="Segoe UI" w:hAnsi="Segoe UI" w:cs="Segoe UI"/>
      <w:szCs w:val="18"/>
      <w:lang w:bidi="he-IL"/>
    </w:rPr>
  </w:style>
  <w:style w:type="character" w:customStyle="1" w:styleId="Heading5Char">
    <w:name w:val="Heading 5 Char"/>
    <w:basedOn w:val="DefaultParagraphFont"/>
    <w:link w:val="Heading5"/>
    <w:uiPriority w:val="9"/>
    <w:rsid w:val="000562CB"/>
    <w:rPr>
      <w:rFonts w:asciiTheme="majorHAnsi" w:hAnsiTheme="majorHAnsi"/>
      <w:b/>
      <w:bCs/>
      <w:caps/>
      <w:color w:val="000000" w:themeColor="text1"/>
      <w:spacing w:val="10"/>
      <w:sz w:val="16"/>
      <w:szCs w:val="16"/>
      <w:lang w:bidi="he-IL"/>
      <w14:ligatures w14:val="standard"/>
    </w:rPr>
  </w:style>
  <w:style w:type="character" w:styleId="Hyperlink">
    <w:name w:val="Hyperlink"/>
    <w:basedOn w:val="DefaultParagraphFont"/>
    <w:uiPriority w:val="99"/>
    <w:unhideWhenUsed/>
    <w:rsid w:val="000562CB"/>
    <w:rPr>
      <w:color w:val="0000FF" w:themeColor="hyperlink"/>
      <w:u w:val="single"/>
    </w:rPr>
  </w:style>
  <w:style w:type="paragraph" w:styleId="NoSpacing">
    <w:name w:val="No Spacing"/>
    <w:link w:val="NoSpacingChar"/>
    <w:uiPriority w:val="1"/>
    <w:qFormat/>
    <w:rsid w:val="000562CB"/>
    <w:pPr>
      <w:spacing w:before="100" w:after="0" w:line="240" w:lineRule="auto"/>
      <w:ind w:left="9"/>
    </w:pPr>
    <w:rPr>
      <w:rFonts w:eastAsiaTheme="minorEastAsia"/>
      <w:sz w:val="20"/>
      <w:szCs w:val="20"/>
      <w:lang w:eastAsia="ja-JP"/>
    </w:rPr>
  </w:style>
  <w:style w:type="table" w:styleId="TableGrid">
    <w:name w:val="Table Grid"/>
    <w:basedOn w:val="TableNormal"/>
    <w:uiPriority w:val="39"/>
    <w:rsid w:val="000562CB"/>
    <w:pPr>
      <w:spacing w:after="0" w:line="240" w:lineRule="auto"/>
    </w:pPr>
    <w:rPr>
      <w:rFonts w:asciiTheme="majorHAnsi" w:hAnsiTheme="majorHAnsi"/>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0562CB"/>
    <w:pPr>
      <w:spacing w:after="0" w:line="240" w:lineRule="auto"/>
    </w:pPr>
    <w:rPr>
      <w:lang w:bidi="he-I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Heading6Char">
    <w:name w:val="Heading 6 Char"/>
    <w:basedOn w:val="DefaultParagraphFont"/>
    <w:link w:val="Heading6"/>
    <w:uiPriority w:val="9"/>
    <w:rsid w:val="000562CB"/>
    <w:rPr>
      <w:caps/>
      <w:color w:val="365F91" w:themeColor="accent1" w:themeShade="BF"/>
      <w:spacing w:val="10"/>
      <w:szCs w:val="18"/>
      <w:lang w:bidi="he-IL"/>
    </w:rPr>
  </w:style>
  <w:style w:type="character" w:styleId="PlaceholderText">
    <w:name w:val="Placeholder Text"/>
    <w:basedOn w:val="DefaultParagraphFont"/>
    <w:uiPriority w:val="99"/>
    <w:semiHidden/>
    <w:rsid w:val="000562CB"/>
    <w:rPr>
      <w:color w:val="808080"/>
    </w:rPr>
  </w:style>
  <w:style w:type="character" w:customStyle="1" w:styleId="Heading7Char">
    <w:name w:val="Heading 7 Char"/>
    <w:basedOn w:val="DefaultParagraphFont"/>
    <w:link w:val="Heading7"/>
    <w:uiPriority w:val="9"/>
    <w:rsid w:val="000562CB"/>
    <w:rPr>
      <w:b/>
      <w:bCs/>
      <w:caps/>
      <w:color w:val="000000" w:themeColor="text1"/>
      <w:spacing w:val="10"/>
      <w:sz w:val="16"/>
      <w:szCs w:val="20"/>
      <w:lang w:bidi="he-IL"/>
    </w:rPr>
  </w:style>
  <w:style w:type="character" w:customStyle="1" w:styleId="Heading8Char">
    <w:name w:val="Heading 8 Char"/>
    <w:basedOn w:val="DefaultParagraphFont"/>
    <w:link w:val="Heading8"/>
    <w:uiPriority w:val="9"/>
    <w:rsid w:val="000562CB"/>
    <w:rPr>
      <w:b/>
      <w:bCs/>
      <w:caps/>
      <w:color w:val="4F81BD" w:themeColor="accent1"/>
      <w:spacing w:val="10"/>
      <w:sz w:val="16"/>
      <w:szCs w:val="16"/>
      <w:lang w:bidi="he-IL"/>
    </w:rPr>
  </w:style>
  <w:style w:type="character" w:customStyle="1" w:styleId="Heading9Char">
    <w:name w:val="Heading 9 Char"/>
    <w:basedOn w:val="DefaultParagraphFont"/>
    <w:link w:val="Heading9"/>
    <w:uiPriority w:val="9"/>
    <w:rsid w:val="000562CB"/>
    <w:rPr>
      <w:b/>
      <w:bCs/>
      <w:color w:val="4F81BD" w:themeColor="accent1"/>
      <w:spacing w:val="10"/>
      <w:sz w:val="16"/>
      <w:szCs w:val="16"/>
      <w:lang w:bidi="he-IL"/>
    </w:rPr>
  </w:style>
  <w:style w:type="paragraph" w:styleId="BodyText">
    <w:name w:val="Body Text"/>
    <w:basedOn w:val="Normal"/>
    <w:link w:val="BodyTextChar"/>
    <w:uiPriority w:val="99"/>
    <w:unhideWhenUsed/>
    <w:rsid w:val="000562CB"/>
    <w:pPr>
      <w:jc w:val="center"/>
    </w:pPr>
    <w:rPr>
      <w:color w:val="FFFFFF" w:themeColor="background1"/>
    </w:rPr>
  </w:style>
  <w:style w:type="character" w:customStyle="1" w:styleId="BodyTextChar">
    <w:name w:val="Body Text Char"/>
    <w:basedOn w:val="DefaultParagraphFont"/>
    <w:link w:val="BodyText"/>
    <w:uiPriority w:val="99"/>
    <w:rsid w:val="000562CB"/>
    <w:rPr>
      <w:color w:val="FFFFFF" w:themeColor="background1"/>
      <w:lang w:bidi="he-IL"/>
    </w:rPr>
  </w:style>
  <w:style w:type="character" w:styleId="BookTitle">
    <w:name w:val="Book Title"/>
    <w:uiPriority w:val="33"/>
    <w:qFormat/>
    <w:rsid w:val="000562CB"/>
    <w:rPr>
      <w:b/>
      <w:bCs/>
      <w:i/>
      <w:iCs/>
      <w:spacing w:val="0"/>
    </w:rPr>
  </w:style>
  <w:style w:type="paragraph" w:styleId="Caption">
    <w:name w:val="caption"/>
    <w:basedOn w:val="Normal"/>
    <w:next w:val="Normal"/>
    <w:uiPriority w:val="35"/>
    <w:semiHidden/>
    <w:unhideWhenUsed/>
    <w:qFormat/>
    <w:rsid w:val="000562CB"/>
    <w:rPr>
      <w:b/>
      <w:bCs/>
      <w:color w:val="365F91" w:themeColor="accent1" w:themeShade="BF"/>
      <w:sz w:val="16"/>
      <w:szCs w:val="16"/>
    </w:rPr>
  </w:style>
  <w:style w:type="paragraph" w:customStyle="1" w:styleId="ContactInfo">
    <w:name w:val="Contact Info"/>
    <w:basedOn w:val="Normal"/>
    <w:rsid w:val="000562CB"/>
    <w:pPr>
      <w:spacing w:line="300" w:lineRule="auto"/>
    </w:pPr>
    <w:rPr>
      <w:sz w:val="28"/>
      <w:szCs w:val="28"/>
    </w:rPr>
  </w:style>
  <w:style w:type="character" w:styleId="Emphasis">
    <w:name w:val="Emphasis"/>
    <w:uiPriority w:val="20"/>
    <w:qFormat/>
    <w:rsid w:val="000562CB"/>
    <w:rPr>
      <w:caps/>
      <w:color w:val="243F60" w:themeColor="accent1" w:themeShade="7F"/>
      <w:spacing w:val="5"/>
    </w:rPr>
  </w:style>
  <w:style w:type="character" w:styleId="FollowedHyperlink">
    <w:name w:val="FollowedHyperlink"/>
    <w:basedOn w:val="DefaultParagraphFont"/>
    <w:uiPriority w:val="99"/>
    <w:semiHidden/>
    <w:unhideWhenUsed/>
    <w:rsid w:val="000562CB"/>
    <w:rPr>
      <w:color w:val="800080"/>
      <w:u w:val="single"/>
    </w:rPr>
  </w:style>
  <w:style w:type="character" w:styleId="IntenseEmphasis">
    <w:name w:val="Intense Emphasis"/>
    <w:uiPriority w:val="21"/>
    <w:qFormat/>
    <w:rsid w:val="000562CB"/>
    <w:rPr>
      <w:b/>
      <w:bCs/>
      <w:caps/>
      <w:color w:val="243F60" w:themeColor="accent1" w:themeShade="7F"/>
      <w:spacing w:val="10"/>
    </w:rPr>
  </w:style>
  <w:style w:type="paragraph" w:styleId="IntenseQuote">
    <w:name w:val="Intense Quote"/>
    <w:basedOn w:val="Normal"/>
    <w:next w:val="Normal"/>
    <w:link w:val="IntenseQuoteChar"/>
    <w:uiPriority w:val="30"/>
    <w:qFormat/>
    <w:rsid w:val="000562CB"/>
    <w:pPr>
      <w:spacing w:after="240"/>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0562CB"/>
    <w:rPr>
      <w:color w:val="4F81BD" w:themeColor="accent1"/>
      <w:sz w:val="24"/>
      <w:szCs w:val="24"/>
      <w:lang w:bidi="he-IL"/>
    </w:rPr>
  </w:style>
  <w:style w:type="character" w:styleId="IntenseReference">
    <w:name w:val="Intense Reference"/>
    <w:uiPriority w:val="32"/>
    <w:qFormat/>
    <w:rsid w:val="000562CB"/>
    <w:rPr>
      <w:b/>
      <w:bCs/>
      <w:i/>
      <w:iCs/>
      <w:caps/>
      <w:color w:val="4F81BD" w:themeColor="accent1"/>
    </w:rPr>
  </w:style>
  <w:style w:type="paragraph" w:styleId="ListBullet">
    <w:name w:val="List Bullet"/>
    <w:basedOn w:val="Normal"/>
    <w:uiPriority w:val="1"/>
    <w:qFormat/>
    <w:rsid w:val="000562CB"/>
    <w:pPr>
      <w:numPr>
        <w:numId w:val="7"/>
      </w:numPr>
      <w:spacing w:line="264" w:lineRule="auto"/>
    </w:pPr>
    <w:rPr>
      <w:color w:val="1F497D" w:themeColor="text2"/>
    </w:rPr>
  </w:style>
  <w:style w:type="character" w:customStyle="1" w:styleId="NoSpacingChar">
    <w:name w:val="No Spacing Char"/>
    <w:basedOn w:val="DefaultParagraphFont"/>
    <w:link w:val="NoSpacing"/>
    <w:uiPriority w:val="1"/>
    <w:rsid w:val="000562CB"/>
    <w:rPr>
      <w:rFonts w:eastAsiaTheme="minorEastAsia"/>
      <w:sz w:val="20"/>
      <w:szCs w:val="20"/>
      <w:lang w:eastAsia="ja-JP"/>
    </w:rPr>
  </w:style>
  <w:style w:type="paragraph" w:styleId="NormalWeb">
    <w:name w:val="Normal (Web)"/>
    <w:basedOn w:val="Normal"/>
    <w:uiPriority w:val="99"/>
    <w:unhideWhenUsed/>
    <w:rsid w:val="000562CB"/>
    <w:pPr>
      <w:spacing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unhideWhenUsed/>
    <w:rsid w:val="000562CB"/>
    <w:rPr>
      <w:b/>
      <w:bCs/>
      <w:sz w:val="28"/>
      <w:szCs w:val="28"/>
    </w:rPr>
  </w:style>
  <w:style w:type="character" w:customStyle="1" w:styleId="pullquote">
    <w:name w:val="pullquote"/>
    <w:basedOn w:val="DefaultParagraphFont"/>
    <w:rsid w:val="000562CB"/>
  </w:style>
  <w:style w:type="paragraph" w:styleId="Quote">
    <w:name w:val="Quote"/>
    <w:basedOn w:val="Normal"/>
    <w:next w:val="Normal"/>
    <w:link w:val="QuoteChar"/>
    <w:uiPriority w:val="29"/>
    <w:qFormat/>
    <w:rsid w:val="000562CB"/>
    <w:pPr>
      <w:pBdr>
        <w:top w:val="dotted" w:sz="4" w:space="1" w:color="4BACC6" w:themeColor="accent5"/>
        <w:bottom w:val="dotted" w:sz="4" w:space="1" w:color="4BACC6" w:themeColor="accent5"/>
      </w:pBdr>
      <w:ind w:left="810" w:right="900"/>
    </w:pPr>
    <w:rPr>
      <w:color w:val="365F91" w:themeColor="accent1" w:themeShade="BF"/>
      <w:szCs w:val="18"/>
    </w:rPr>
  </w:style>
  <w:style w:type="character" w:customStyle="1" w:styleId="QuoteChar">
    <w:name w:val="Quote Char"/>
    <w:basedOn w:val="DefaultParagraphFont"/>
    <w:link w:val="Quote"/>
    <w:uiPriority w:val="29"/>
    <w:rsid w:val="000562CB"/>
    <w:rPr>
      <w:color w:val="365F91" w:themeColor="accent1" w:themeShade="BF"/>
      <w:szCs w:val="18"/>
      <w:lang w:bidi="he-IL"/>
    </w:rPr>
  </w:style>
  <w:style w:type="character" w:customStyle="1" w:styleId="script-hebrew">
    <w:name w:val="script-hebrew"/>
    <w:basedOn w:val="DefaultParagraphFont"/>
    <w:rsid w:val="000562CB"/>
  </w:style>
  <w:style w:type="character" w:styleId="Strong">
    <w:name w:val="Strong"/>
    <w:uiPriority w:val="22"/>
    <w:qFormat/>
    <w:rsid w:val="000562CB"/>
    <w:rPr>
      <w:b/>
      <w:bCs/>
    </w:rPr>
  </w:style>
  <w:style w:type="paragraph" w:styleId="Subtitle">
    <w:name w:val="Subtitle"/>
    <w:basedOn w:val="Heading1"/>
    <w:next w:val="Normal"/>
    <w:link w:val="SubtitleChar"/>
    <w:uiPriority w:val="11"/>
    <w:qFormat/>
    <w:rsid w:val="000562CB"/>
    <w:rPr>
      <w:b/>
      <w:bCs/>
    </w:rPr>
  </w:style>
  <w:style w:type="character" w:customStyle="1" w:styleId="SubtitleChar">
    <w:name w:val="Subtitle Char"/>
    <w:basedOn w:val="DefaultParagraphFont"/>
    <w:link w:val="Subtitle"/>
    <w:uiPriority w:val="11"/>
    <w:rsid w:val="000562CB"/>
    <w:rPr>
      <w:rFonts w:ascii="Franklin Gothic Heavy" w:eastAsiaTheme="majorEastAsia" w:hAnsi="Franklin Gothic Heavy" w:cstheme="majorBidi"/>
      <w:b/>
      <w:bCs/>
      <w:color w:val="365F91" w:themeColor="accent1" w:themeShade="BF"/>
      <w:sz w:val="32"/>
      <w:szCs w:val="32"/>
      <w:lang w:bidi="he-IL"/>
    </w:rPr>
  </w:style>
  <w:style w:type="character" w:styleId="SubtleEmphasis">
    <w:name w:val="Subtle Emphasis"/>
    <w:uiPriority w:val="19"/>
    <w:qFormat/>
    <w:rsid w:val="000562CB"/>
    <w:rPr>
      <w:i/>
      <w:iCs/>
      <w:color w:val="243F60" w:themeColor="accent1" w:themeShade="7F"/>
    </w:rPr>
  </w:style>
  <w:style w:type="character" w:styleId="SubtleReference">
    <w:name w:val="Subtle Reference"/>
    <w:uiPriority w:val="31"/>
    <w:qFormat/>
    <w:rsid w:val="000562CB"/>
    <w:rPr>
      <w:b/>
      <w:bCs/>
      <w:color w:val="4F81BD" w:themeColor="accent1"/>
    </w:rPr>
  </w:style>
  <w:style w:type="paragraph" w:styleId="Title">
    <w:name w:val="Title"/>
    <w:basedOn w:val="Normal"/>
    <w:next w:val="Normal"/>
    <w:link w:val="TitleChar"/>
    <w:uiPriority w:val="10"/>
    <w:qFormat/>
    <w:rsid w:val="000562CB"/>
    <w:rPr>
      <w:rFonts w:eastAsiaTheme="majorEastAsia" w:cstheme="majorBidi"/>
      <w:caps/>
      <w:color w:val="4F81BD" w:themeColor="accent1"/>
      <w:spacing w:val="10"/>
      <w:sz w:val="52"/>
      <w:szCs w:val="52"/>
    </w:rPr>
  </w:style>
  <w:style w:type="character" w:customStyle="1" w:styleId="TitleChar">
    <w:name w:val="Title Char"/>
    <w:basedOn w:val="DefaultParagraphFont"/>
    <w:link w:val="Title"/>
    <w:uiPriority w:val="10"/>
    <w:rsid w:val="000562CB"/>
    <w:rPr>
      <w:rFonts w:eastAsiaTheme="majorEastAsia" w:cstheme="majorBidi"/>
      <w:caps/>
      <w:color w:val="4F81BD" w:themeColor="accent1"/>
      <w:spacing w:val="10"/>
      <w:sz w:val="52"/>
      <w:szCs w:val="52"/>
      <w:lang w:bidi="he-IL"/>
    </w:rPr>
  </w:style>
  <w:style w:type="paragraph" w:styleId="TOC1">
    <w:name w:val="toc 1"/>
    <w:basedOn w:val="Normal"/>
    <w:next w:val="Normal"/>
    <w:autoRedefine/>
    <w:uiPriority w:val="39"/>
    <w:unhideWhenUsed/>
    <w:qFormat/>
    <w:rsid w:val="000562CB"/>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0562CB"/>
    <w:pPr>
      <w:spacing w:after="100"/>
      <w:ind w:left="200"/>
    </w:pPr>
  </w:style>
  <w:style w:type="paragraph" w:styleId="TOC3">
    <w:name w:val="toc 3"/>
    <w:basedOn w:val="Normal"/>
    <w:next w:val="Normal"/>
    <w:autoRedefine/>
    <w:uiPriority w:val="39"/>
    <w:unhideWhenUsed/>
    <w:qFormat/>
    <w:rsid w:val="000562CB"/>
    <w:pPr>
      <w:tabs>
        <w:tab w:val="right" w:leader="dot" w:pos="10070"/>
      </w:tabs>
      <w:ind w:left="403"/>
    </w:pPr>
    <w:rPr>
      <w:sz w:val="16"/>
    </w:rPr>
  </w:style>
  <w:style w:type="paragraph" w:styleId="TOC4">
    <w:name w:val="toc 4"/>
    <w:basedOn w:val="Normal"/>
    <w:next w:val="Normal"/>
    <w:autoRedefine/>
    <w:uiPriority w:val="39"/>
    <w:unhideWhenUsed/>
    <w:rsid w:val="000562CB"/>
    <w:pPr>
      <w:spacing w:after="100"/>
      <w:ind w:left="660"/>
    </w:pPr>
  </w:style>
  <w:style w:type="paragraph" w:styleId="TOC5">
    <w:name w:val="toc 5"/>
    <w:basedOn w:val="Normal"/>
    <w:next w:val="Normal"/>
    <w:autoRedefine/>
    <w:uiPriority w:val="39"/>
    <w:unhideWhenUsed/>
    <w:rsid w:val="000562CB"/>
    <w:pPr>
      <w:spacing w:after="100"/>
      <w:ind w:left="880"/>
    </w:pPr>
  </w:style>
  <w:style w:type="paragraph" w:styleId="TOC6">
    <w:name w:val="toc 6"/>
    <w:basedOn w:val="Normal"/>
    <w:next w:val="Normal"/>
    <w:autoRedefine/>
    <w:uiPriority w:val="39"/>
    <w:unhideWhenUsed/>
    <w:rsid w:val="000562CB"/>
    <w:pPr>
      <w:spacing w:after="100"/>
      <w:ind w:left="1100"/>
    </w:pPr>
  </w:style>
  <w:style w:type="paragraph" w:styleId="TOC7">
    <w:name w:val="toc 7"/>
    <w:basedOn w:val="Normal"/>
    <w:next w:val="Normal"/>
    <w:autoRedefine/>
    <w:uiPriority w:val="39"/>
    <w:unhideWhenUsed/>
    <w:rsid w:val="000562CB"/>
    <w:pPr>
      <w:spacing w:after="100"/>
      <w:ind w:left="1320"/>
    </w:pPr>
  </w:style>
  <w:style w:type="paragraph" w:styleId="TOC8">
    <w:name w:val="toc 8"/>
    <w:basedOn w:val="Normal"/>
    <w:next w:val="Normal"/>
    <w:autoRedefine/>
    <w:uiPriority w:val="39"/>
    <w:unhideWhenUsed/>
    <w:rsid w:val="000562CB"/>
    <w:pPr>
      <w:spacing w:after="100"/>
      <w:ind w:left="1540"/>
    </w:pPr>
  </w:style>
  <w:style w:type="paragraph" w:styleId="TOC9">
    <w:name w:val="toc 9"/>
    <w:basedOn w:val="Normal"/>
    <w:next w:val="Normal"/>
    <w:autoRedefine/>
    <w:uiPriority w:val="39"/>
    <w:unhideWhenUsed/>
    <w:rsid w:val="000562CB"/>
    <w:pPr>
      <w:spacing w:after="100"/>
      <w:ind w:left="1760"/>
    </w:pPr>
  </w:style>
  <w:style w:type="paragraph" w:styleId="TOCHeading">
    <w:name w:val="TOC Heading"/>
    <w:basedOn w:val="Heading1"/>
    <w:next w:val="Normal"/>
    <w:uiPriority w:val="39"/>
    <w:unhideWhenUsed/>
    <w:qFormat/>
    <w:rsid w:val="000562CB"/>
    <w:pPr>
      <w:outlineLvl w:val="9"/>
    </w:pPr>
  </w:style>
  <w:style w:type="table" w:styleId="PlainTable1">
    <w:name w:val="Plain Table 1"/>
    <w:basedOn w:val="TableNormal"/>
    <w:uiPriority w:val="41"/>
    <w:rsid w:val="000562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562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0562CB"/>
    <w:rPr>
      <w:color w:val="2B579A"/>
      <w:shd w:val="clear" w:color="auto" w:fill="E6E6E6"/>
    </w:rPr>
  </w:style>
  <w:style w:type="paragraph" w:customStyle="1" w:styleId="noteslinedhead">
    <w:name w:val="notes lined head"/>
    <w:basedOn w:val="noteslinedL3"/>
    <w:next w:val="noteslined"/>
    <w:qFormat/>
    <w:rsid w:val="000562CB"/>
    <w:pPr>
      <w:pBdr>
        <w:left w:val="thinThickSmallGap" w:sz="18" w:space="4" w:color="31849B" w:themeColor="accent5" w:themeShade="BF"/>
      </w:pBdr>
      <w:spacing w:before="0"/>
    </w:pPr>
  </w:style>
  <w:style w:type="character" w:styleId="EndnoteReference">
    <w:name w:val="endnote reference"/>
    <w:basedOn w:val="DefaultParagraphFont"/>
    <w:uiPriority w:val="99"/>
    <w:semiHidden/>
    <w:unhideWhenUsed/>
    <w:rsid w:val="000562CB"/>
    <w:rPr>
      <w:vertAlign w:val="superscript"/>
    </w:rPr>
  </w:style>
  <w:style w:type="paragraph" w:styleId="EndnoteText">
    <w:name w:val="endnote text"/>
    <w:basedOn w:val="Normal"/>
    <w:link w:val="EndnoteTextChar"/>
    <w:uiPriority w:val="99"/>
    <w:semiHidden/>
    <w:unhideWhenUsed/>
    <w:rsid w:val="000562CB"/>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0562CB"/>
    <w:rPr>
      <w:rFonts w:eastAsiaTheme="minorEastAsia"/>
      <w:szCs w:val="18"/>
      <w:lang w:eastAsia="ja-JP" w:bidi="he-IL"/>
    </w:rPr>
  </w:style>
  <w:style w:type="character" w:styleId="FootnoteReference">
    <w:name w:val="footnote reference"/>
    <w:basedOn w:val="DefaultParagraphFont"/>
    <w:uiPriority w:val="99"/>
    <w:semiHidden/>
    <w:unhideWhenUsed/>
    <w:rsid w:val="000562CB"/>
    <w:rPr>
      <w:vertAlign w:val="superscript"/>
    </w:rPr>
  </w:style>
  <w:style w:type="paragraph" w:styleId="FootnoteText">
    <w:name w:val="footnote text"/>
    <w:basedOn w:val="Normal"/>
    <w:link w:val="FootnoteTextChar"/>
    <w:uiPriority w:val="99"/>
    <w:unhideWhenUsed/>
    <w:qFormat/>
    <w:rsid w:val="000562CB"/>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0562CB"/>
    <w:rPr>
      <w:rFonts w:eastAsiaTheme="minorEastAsia"/>
      <w:sz w:val="16"/>
      <w:szCs w:val="18"/>
      <w:lang w:eastAsia="ja-JP" w:bidi="he-IL"/>
    </w:rPr>
  </w:style>
  <w:style w:type="table" w:styleId="GridTable1Light-Accent6">
    <w:name w:val="Grid Table 1 Light Accent 6"/>
    <w:basedOn w:val="TableNormal"/>
    <w:uiPriority w:val="46"/>
    <w:rsid w:val="000562CB"/>
    <w:pPr>
      <w:spacing w:after="0" w:line="240" w:lineRule="auto"/>
    </w:pPr>
    <w:rPr>
      <w:rFonts w:eastAsiaTheme="minorEastAsia"/>
      <w:lang w:bidi="he-IL"/>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0562CB"/>
    <w:rPr>
      <w:rFonts w:ascii="Franklin Gothic Book" w:hAnsi="Franklin Gothic Book"/>
      <w:bCs/>
      <w:color w:val="943634" w:themeColor="accent2" w:themeShade="BF"/>
      <w:spacing w:val="14"/>
      <w:position w:val="1"/>
      <w:sz w:val="12"/>
      <w:szCs w:val="14"/>
      <w:bdr w:val="inset" w:sz="8" w:space="0" w:color="D99594" w:themeColor="accent2" w:themeTint="99" w:frame="1"/>
    </w:rPr>
  </w:style>
  <w:style w:type="paragraph" w:customStyle="1" w:styleId="Tablecell">
    <w:name w:val="Table cell"/>
    <w:basedOn w:val="Normal"/>
    <w:rsid w:val="000562CB"/>
    <w:pPr>
      <w:spacing w:after="0"/>
      <w:ind w:right="1980" w:hanging="187"/>
    </w:pPr>
    <w:rPr>
      <w:rFonts w:eastAsiaTheme="minorEastAsia"/>
      <w:lang w:eastAsia="ja-JP"/>
    </w:rPr>
  </w:style>
  <w:style w:type="paragraph" w:customStyle="1" w:styleId="noteslined">
    <w:name w:val="notes lined"/>
    <w:basedOn w:val="Normal"/>
    <w:link w:val="noteslinedChar"/>
    <w:qFormat/>
    <w:rsid w:val="000562CB"/>
    <w:pPr>
      <w:pBdr>
        <w:left w:val="dotted" w:sz="4" w:space="4" w:color="31849B"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0562CB"/>
    <w:pPr>
      <w:keepNext/>
      <w:pBdr>
        <w:left w:val="thinThickSmallGap" w:sz="36" w:space="4" w:color="31849B" w:themeColor="accent5" w:themeShade="BF"/>
      </w:pBdr>
      <w:spacing w:before="240" w:after="0" w:line="259" w:lineRule="auto"/>
      <w:ind w:left="806"/>
      <w:outlineLvl w:val="2"/>
    </w:pPr>
    <w:rPr>
      <w:rFonts w:ascii="Arial Black" w:eastAsiaTheme="minorEastAsia" w:hAnsi="Arial Black" w:cstheme="majorHAnsi"/>
      <w:color w:val="244061" w:themeColor="accent1" w:themeShade="80"/>
      <w:sz w:val="14"/>
      <w:szCs w:val="14"/>
      <w:lang w:bidi="he-IL"/>
    </w:rPr>
  </w:style>
  <w:style w:type="character" w:customStyle="1" w:styleId="noteslinedChar">
    <w:name w:val="notes lined Char"/>
    <w:basedOn w:val="DefaultParagraphFont"/>
    <w:link w:val="noteslined"/>
    <w:rsid w:val="000562CB"/>
    <w:rPr>
      <w:rFonts w:eastAsiaTheme="minorEastAsia" w:cstheme="majorHAnsi"/>
      <w:color w:val="0B1C2B"/>
      <w:sz w:val="16"/>
      <w:szCs w:val="16"/>
      <w:lang w:bidi="he-IL"/>
    </w:rPr>
  </w:style>
  <w:style w:type="character" w:customStyle="1" w:styleId="noteslinedL3Char">
    <w:name w:val="notes lined L3 Char"/>
    <w:basedOn w:val="noteslinedChar"/>
    <w:link w:val="noteslinedL3"/>
    <w:rsid w:val="000562CB"/>
    <w:rPr>
      <w:rFonts w:ascii="Arial Black" w:eastAsiaTheme="minorEastAsia" w:hAnsi="Arial Black" w:cstheme="majorHAnsi"/>
      <w:color w:val="244061" w:themeColor="accent1" w:themeShade="80"/>
      <w:sz w:val="14"/>
      <w:szCs w:val="14"/>
      <w:lang w:bidi="he-IL"/>
    </w:rPr>
  </w:style>
  <w:style w:type="paragraph" w:customStyle="1" w:styleId="notesflush">
    <w:name w:val="notes flush"/>
    <w:basedOn w:val="Normal"/>
    <w:qFormat/>
    <w:rsid w:val="000562CB"/>
    <w:pPr>
      <w:spacing w:after="0" w:line="160" w:lineRule="atLeast"/>
      <w:ind w:left="187" w:right="72" w:hanging="187"/>
    </w:pPr>
    <w:rPr>
      <w:rFonts w:eastAsiaTheme="minorEastAsia"/>
      <w:color w:val="632423" w:themeColor="accent2" w:themeShade="80"/>
      <w:sz w:val="14"/>
      <w:szCs w:val="14"/>
      <w:lang w:eastAsia="ja-JP"/>
    </w:rPr>
  </w:style>
  <w:style w:type="numbering" w:customStyle="1" w:styleId="notesbullets">
    <w:name w:val="notes bullets"/>
    <w:basedOn w:val="NoList"/>
    <w:uiPriority w:val="99"/>
    <w:rsid w:val="000562CB"/>
    <w:pPr>
      <w:numPr>
        <w:numId w:val="6"/>
      </w:numPr>
    </w:pPr>
  </w:style>
  <w:style w:type="paragraph" w:styleId="ListBullet2">
    <w:name w:val="List Bullet 2"/>
    <w:basedOn w:val="Normal"/>
    <w:uiPriority w:val="99"/>
    <w:semiHidden/>
    <w:unhideWhenUsed/>
    <w:rsid w:val="000562CB"/>
    <w:pPr>
      <w:numPr>
        <w:ilvl w:val="1"/>
        <w:numId w:val="6"/>
      </w:numPr>
      <w:spacing w:before="80" w:after="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0562CB"/>
    <w:pPr>
      <w:numPr>
        <w:ilvl w:val="2"/>
        <w:numId w:val="6"/>
      </w:numPr>
      <w:spacing w:before="80" w:after="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0562CB"/>
    <w:pPr>
      <w:numPr>
        <w:ilvl w:val="3"/>
        <w:numId w:val="6"/>
      </w:numPr>
      <w:spacing w:before="80" w:after="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0562CB"/>
    <w:pPr>
      <w:numPr>
        <w:ilvl w:val="4"/>
        <w:numId w:val="6"/>
      </w:numPr>
      <w:spacing w:before="80" w:after="80" w:line="230" w:lineRule="exact"/>
      <w:ind w:right="1980"/>
      <w:contextualSpacing/>
    </w:pPr>
    <w:rPr>
      <w:rFonts w:eastAsiaTheme="minorEastAsia"/>
      <w:szCs w:val="18"/>
      <w:lang w:eastAsia="ja-JP"/>
    </w:rPr>
  </w:style>
  <w:style w:type="table" w:styleId="GridTable2-Accent1">
    <w:name w:val="Grid Table 2 Accent 1"/>
    <w:basedOn w:val="TableNormal"/>
    <w:uiPriority w:val="47"/>
    <w:rsid w:val="000562CB"/>
    <w:pPr>
      <w:spacing w:after="0" w:line="240" w:lineRule="auto"/>
    </w:pPr>
    <w:rPr>
      <w:lang w:bidi="he-IL"/>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y">
    <w:name w:val="Bibliography"/>
    <w:basedOn w:val="Normal"/>
    <w:next w:val="Normal"/>
    <w:uiPriority w:val="37"/>
    <w:unhideWhenUsed/>
    <w:rsid w:val="000562CB"/>
    <w:pPr>
      <w:spacing w:before="240" w:after="0" w:line="276" w:lineRule="auto"/>
      <w:ind w:left="274" w:right="2160"/>
    </w:pPr>
    <w:rPr>
      <w:rFonts w:eastAsiaTheme="minorEastAsia"/>
      <w:sz w:val="20"/>
      <w:szCs w:val="20"/>
      <w:lang w:eastAsia="ja-JP"/>
    </w:rPr>
  </w:style>
  <w:style w:type="character" w:customStyle="1" w:styleId="apple-converted-space">
    <w:name w:val="apple-converted-space"/>
    <w:basedOn w:val="DefaultParagraphFont"/>
    <w:rsid w:val="000562CB"/>
  </w:style>
  <w:style w:type="character" w:customStyle="1" w:styleId="Mention2">
    <w:name w:val="Mention2"/>
    <w:basedOn w:val="DefaultParagraphFont"/>
    <w:uiPriority w:val="99"/>
    <w:semiHidden/>
    <w:unhideWhenUsed/>
    <w:rsid w:val="000562CB"/>
    <w:rPr>
      <w:color w:val="2B579A"/>
      <w:shd w:val="clear" w:color="auto" w:fill="E6E6E6"/>
    </w:rPr>
  </w:style>
  <w:style w:type="character" w:customStyle="1" w:styleId="screenreader-only">
    <w:name w:val="screenreader-only"/>
    <w:basedOn w:val="DefaultParagraphFont"/>
    <w:rsid w:val="000562CB"/>
  </w:style>
  <w:style w:type="character" w:customStyle="1" w:styleId="Mention3">
    <w:name w:val="Mention3"/>
    <w:basedOn w:val="DefaultParagraphFont"/>
    <w:uiPriority w:val="99"/>
    <w:semiHidden/>
    <w:unhideWhenUsed/>
    <w:rsid w:val="000562CB"/>
    <w:rPr>
      <w:color w:val="2B579A"/>
      <w:shd w:val="clear" w:color="auto" w:fill="E6E6E6"/>
    </w:rPr>
  </w:style>
  <w:style w:type="character" w:customStyle="1" w:styleId="UnresolvedMention1">
    <w:name w:val="Unresolved Mention1"/>
    <w:basedOn w:val="DefaultParagraphFont"/>
    <w:uiPriority w:val="99"/>
    <w:semiHidden/>
    <w:unhideWhenUsed/>
    <w:rsid w:val="000562CB"/>
    <w:rPr>
      <w:color w:val="808080"/>
      <w:shd w:val="clear" w:color="auto" w:fill="E6E6E6"/>
    </w:rPr>
  </w:style>
  <w:style w:type="paragraph" w:customStyle="1" w:styleId="tablecelltight">
    <w:name w:val="table cell tight"/>
    <w:basedOn w:val="Normal"/>
    <w:qFormat/>
    <w:rsid w:val="000562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 w:id="20057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_templates\outline%20simp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3F2CF8"/>
    <w:rsid w:val="003F372C"/>
    <w:rsid w:val="00422ED1"/>
    <w:rsid w:val="004B5BD8"/>
    <w:rsid w:val="005B225E"/>
    <w:rsid w:val="005E22EF"/>
    <w:rsid w:val="007857DD"/>
    <w:rsid w:val="00971316"/>
    <w:rsid w:val="009A720E"/>
    <w:rsid w:val="00AB4098"/>
    <w:rsid w:val="00AE7764"/>
    <w:rsid w:val="00BA2F4F"/>
    <w:rsid w:val="00C4596C"/>
    <w:rsid w:val="00CF20EF"/>
    <w:rsid w:val="00D20FD4"/>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FC8AC-2DF5-47E8-9B5D-6830F192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outline simple.dotx</Template>
  <TotalTime>0</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Student</cp:lastModifiedBy>
  <cp:revision>2</cp:revision>
  <dcterms:created xsi:type="dcterms:W3CDTF">2019-05-09T13:26:00Z</dcterms:created>
  <dcterms:modified xsi:type="dcterms:W3CDTF">2019-05-09T13:26:00Z</dcterms:modified>
</cp:coreProperties>
</file>