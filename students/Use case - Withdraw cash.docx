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6F451F6C" w:rsidR="00453B22" w:rsidRDefault="00EE0CE2" w:rsidP="009A5050">
      <w:pPr>
        <w:pStyle w:val="Heading2"/>
      </w:pPr>
      <w:bookmarkStart w:id="1" w:name="_Hlk508383632"/>
      <w:r>
        <w:t>UC1</w:t>
      </w:r>
      <w:r w:rsidR="005517F1">
        <w:t xml:space="preserve"> </w:t>
      </w:r>
      <w:r>
        <w:t>Withdraw Cash</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2510CB36" w:rsidR="004236DD" w:rsidRDefault="004236DD" w:rsidP="005517F1">
      <w:pPr>
        <w:pStyle w:val="Heading4"/>
      </w:pPr>
      <w:r w:rsidRPr="005517F1">
        <w:t>Description</w:t>
      </w:r>
      <w:r w:rsidR="00DF439E">
        <w:t>:</w:t>
      </w:r>
    </w:p>
    <w:p w14:paraId="10509B1B" w14:textId="2993A2F0" w:rsidR="00DF439E" w:rsidRPr="00DF439E" w:rsidRDefault="00DF439E" w:rsidP="00DF439E">
      <w:r>
        <w:t>The actor goes to the ATM with his card, requests cash amount, receives cash and receipt.</w:t>
      </w:r>
    </w:p>
    <w:p w14:paraId="2839F578" w14:textId="097D2369" w:rsidR="009A5050" w:rsidRPr="009A5050" w:rsidRDefault="003C1911" w:rsidP="00DF439E">
      <w:pPr>
        <w:pStyle w:val="Heading4"/>
      </w:pPr>
      <w:r w:rsidRPr="009A5050">
        <w:t>Actors</w:t>
      </w:r>
      <w:r w:rsidR="009A5050">
        <w:t xml:space="preserve">: </w:t>
      </w:r>
      <w:r w:rsidR="00DF439E" w:rsidRPr="00DF439E">
        <w:t>Customer</w:t>
      </w:r>
    </w:p>
    <w:p w14:paraId="528ABDEE" w14:textId="046A9964"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DF439E">
        <w:t>Bank</w:t>
      </w:r>
    </w:p>
    <w:p w14:paraId="71069AC7" w14:textId="4DB3C0CB" w:rsidR="003C1911" w:rsidRPr="009A5050" w:rsidRDefault="003C1911" w:rsidP="005517F1">
      <w:pPr>
        <w:pStyle w:val="Heading4"/>
      </w:pPr>
      <w:r w:rsidRPr="00AF4EBF">
        <w:t>Type</w:t>
      </w:r>
      <w:r w:rsidR="00AF4EBF">
        <w:t xml:space="preserve">: </w:t>
      </w:r>
      <w:r w:rsidR="00DF439E">
        <w:t>System</w:t>
      </w:r>
    </w:p>
    <w:p w14:paraId="55E0EEBB" w14:textId="77777777" w:rsidR="004236DD" w:rsidRPr="004236DD" w:rsidRDefault="004236DD" w:rsidP="005517F1">
      <w:pPr>
        <w:pStyle w:val="Heading4"/>
      </w:pPr>
      <w:r w:rsidRPr="004236DD">
        <w:t>Pre-conditions</w:t>
      </w:r>
      <w:r>
        <w:t xml:space="preserve">: </w:t>
      </w:r>
    </w:p>
    <w:p w14:paraId="3133673B" w14:textId="701C2001" w:rsidR="004236DD" w:rsidRDefault="00DF439E" w:rsidP="00DF439E">
      <w:r>
        <w:t>ATM must have ? how much cash.</w:t>
      </w:r>
    </w:p>
    <w:bookmarkEnd w:id="3"/>
    <w:p w14:paraId="1C0C2079" w14:textId="77777777" w:rsidR="004236DD" w:rsidRPr="009A5050" w:rsidRDefault="004236DD" w:rsidP="004236DD">
      <w:pPr>
        <w:pStyle w:val="Heading3"/>
      </w:pPr>
      <w:r>
        <w:t>Scope info</w:t>
      </w:r>
    </w:p>
    <w:p w14:paraId="184673DD" w14:textId="6D6DA832" w:rsidR="004236DD" w:rsidRPr="009A5050" w:rsidRDefault="004236DD" w:rsidP="005517F1">
      <w:pPr>
        <w:pStyle w:val="Heading4"/>
      </w:pPr>
      <w:r w:rsidRPr="00AF4EBF">
        <w:t>Level</w:t>
      </w:r>
      <w:r>
        <w:t xml:space="preserve">: </w:t>
      </w:r>
      <w:r w:rsidR="00DF439E">
        <w:t>Goal</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558C40DE"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5D00FE4F" w:rsidR="00453B22" w:rsidRPr="009A5050" w:rsidRDefault="00453B22" w:rsidP="005517F1">
      <w:pPr>
        <w:pStyle w:val="Heading4"/>
      </w:pPr>
      <w:r w:rsidRPr="00AF4EBF">
        <w:t>Author</w:t>
      </w:r>
      <w:r w:rsidR="00AF4EBF">
        <w:t>:</w:t>
      </w:r>
      <w:r w:rsidRPr="009A5050">
        <w:t xml:space="preserve"> </w:t>
      </w:r>
      <w:r w:rsidR="00DF439E">
        <w:t xml:space="preserve"> Drew and Doug</w:t>
      </w:r>
    </w:p>
    <w:p w14:paraId="2815ECD8" w14:textId="315B2DEC" w:rsidR="00453B22" w:rsidRPr="009A5050" w:rsidRDefault="00453B22" w:rsidP="005517F1">
      <w:pPr>
        <w:pStyle w:val="Heading4"/>
      </w:pPr>
      <w:r w:rsidRPr="00AF4EBF">
        <w:t>Date created</w:t>
      </w:r>
      <w:r w:rsidR="00AF4EBF">
        <w:t>:</w:t>
      </w:r>
      <w:r w:rsidR="002E4D2A" w:rsidRPr="009A5050">
        <w:t xml:space="preserve"> </w:t>
      </w:r>
      <w:r w:rsidR="00DF439E">
        <w:t>11/1/18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18BF8C14" w:rsidR="00453B22" w:rsidRDefault="00453B22" w:rsidP="005517F1">
      <w:pPr>
        <w:pStyle w:val="Heading4"/>
      </w:pPr>
      <w:r w:rsidRPr="00B51404">
        <w:t>Design constraints</w:t>
      </w:r>
      <w:r w:rsidR="00B51404">
        <w:t>:</w:t>
      </w:r>
    </w:p>
    <w:p w14:paraId="076DA9DF" w14:textId="0C5E6DAE" w:rsidR="00B06AB3" w:rsidRDefault="00B06AB3" w:rsidP="00B06AB3">
      <w:r>
        <w:t>ATM chassis Cashalot YRYR89484800300000</w:t>
      </w:r>
    </w:p>
    <w:p w14:paraId="1DA2592C" w14:textId="23BE38C3" w:rsidR="00B06AB3" w:rsidRPr="00B06AB3" w:rsidRDefault="00B06AB3" w:rsidP="00B06AB3">
      <w:r>
        <w:t>ATMNet</w:t>
      </w:r>
    </w:p>
    <w:p w14:paraId="1C17975A" w14:textId="14F9AC77" w:rsidR="00B15383" w:rsidRDefault="00B15383" w:rsidP="005517F1">
      <w:pPr>
        <w:pStyle w:val="Heading4"/>
      </w:pPr>
      <w:r w:rsidRPr="00B51404">
        <w:t>Priority</w:t>
      </w:r>
      <w:r w:rsidR="00B51404">
        <w:t>:</w:t>
      </w:r>
      <w:r w:rsidR="00B06AB3">
        <w:t xml:space="preserve"> 9</w:t>
      </w:r>
    </w:p>
    <w:p w14:paraId="7CE1D8AC" w14:textId="77777777" w:rsidR="00453B22" w:rsidRDefault="00453B22" w:rsidP="005517F1">
      <w:pPr>
        <w:pStyle w:val="Heading4"/>
      </w:pPr>
      <w:r w:rsidRPr="004C62BA">
        <w:t>Value to sponsor</w:t>
      </w:r>
      <w:r w:rsidR="004C62BA">
        <w:t xml:space="preserve">: </w:t>
      </w:r>
    </w:p>
    <w:p w14:paraId="7F4243DA" w14:textId="4C11FD15" w:rsidR="004C62BA" w:rsidRDefault="00B06AB3" w:rsidP="00B06AB3">
      <w:r>
        <w:t>Will save overhead costs for labor and office expenses.</w:t>
      </w:r>
    </w:p>
    <w:p w14:paraId="2C320EB0" w14:textId="77777777" w:rsidR="004C62BA" w:rsidRDefault="004C62BA" w:rsidP="005517F1">
      <w:pPr>
        <w:pStyle w:val="Heading4"/>
      </w:pPr>
      <w:r w:rsidRPr="004C62BA">
        <w:t>Sponsor</w:t>
      </w:r>
      <w:r>
        <w:t>:</w:t>
      </w:r>
      <w:r w:rsidR="00EF5E1C">
        <w:t xml:space="preserve"> </w:t>
      </w:r>
    </w:p>
    <w:p w14:paraId="176A3F98" w14:textId="354E663B" w:rsidR="008758AE" w:rsidRPr="009A5050" w:rsidRDefault="00B06AB3" w:rsidP="00B06AB3">
      <w:r>
        <w:t>Fred.</w:t>
      </w:r>
    </w:p>
    <w:p w14:paraId="621672E6" w14:textId="77777777" w:rsidR="00453B22" w:rsidRDefault="00453B22" w:rsidP="00AF4EBF">
      <w:pPr>
        <w:pStyle w:val="Heading3"/>
      </w:pPr>
      <w:r w:rsidRPr="009A5050">
        <w:lastRenderedPageBreak/>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0E78565C" w14:textId="246A7A02" w:rsidR="00B06AB3" w:rsidRDefault="001B1938" w:rsidP="00B06AB3">
      <w:pPr>
        <w:pStyle w:val="ListParagraph"/>
        <w:numPr>
          <w:ilvl w:val="0"/>
          <w:numId w:val="28"/>
        </w:numPr>
        <w:spacing w:after="120"/>
      </w:pPr>
      <w:r>
        <w:t xml:space="preserve">The </w:t>
      </w:r>
      <w:r w:rsidR="00B06AB3">
        <w:t xml:space="preserve">use case starts when the actor inserts card. </w:t>
      </w:r>
    </w:p>
    <w:p w14:paraId="23D7598C" w14:textId="27B5122B" w:rsidR="00B06AB3" w:rsidRDefault="00B06AB3" w:rsidP="00B06AB3">
      <w:pPr>
        <w:pStyle w:val="ListParagraph"/>
        <w:numPr>
          <w:ilvl w:val="0"/>
          <w:numId w:val="28"/>
        </w:numPr>
        <w:spacing w:after="120"/>
      </w:pPr>
      <w:r>
        <w:t xml:space="preserve">The system prompts </w:t>
      </w:r>
      <w:r w:rsidR="00C73D81">
        <w:t>for a</w:t>
      </w:r>
      <w:r>
        <w:t xml:space="preserve"> PIN from the actor (D#1). The actor enters PIN.</w:t>
      </w:r>
    </w:p>
    <w:p w14:paraId="2ECAAD08" w14:textId="027385D9" w:rsidR="00B06AB3" w:rsidRDefault="00B06AB3" w:rsidP="00B06AB3">
      <w:pPr>
        <w:pStyle w:val="ListParagraph"/>
        <w:numPr>
          <w:ilvl w:val="0"/>
          <w:numId w:val="28"/>
        </w:numPr>
        <w:spacing w:after="120"/>
      </w:pPr>
      <w:r>
        <w:t>The system requests account info from the bank. The bank sends account info.</w:t>
      </w:r>
      <w:r w:rsidR="00B55DA5">
        <w:t xml:space="preserve"> The system makes a log entry of the communication.</w:t>
      </w:r>
    </w:p>
    <w:p w14:paraId="1A1C5BF4" w14:textId="63E66E01" w:rsidR="00B06AB3" w:rsidRDefault="00E8092C" w:rsidP="00B06AB3">
      <w:pPr>
        <w:pStyle w:val="ListParagraph"/>
        <w:numPr>
          <w:ilvl w:val="0"/>
          <w:numId w:val="28"/>
        </w:numPr>
        <w:spacing w:after="120"/>
      </w:pPr>
      <w:r>
        <w:t>The system prompts (D#2) for account to use. The actor selects account.</w:t>
      </w:r>
    </w:p>
    <w:p w14:paraId="1A170B1C" w14:textId="67781A4D" w:rsidR="00E8092C" w:rsidRDefault="00E8092C" w:rsidP="00B06AB3">
      <w:pPr>
        <w:pStyle w:val="ListParagraph"/>
        <w:numPr>
          <w:ilvl w:val="0"/>
          <w:numId w:val="28"/>
        </w:numPr>
        <w:spacing w:after="120"/>
      </w:pPr>
      <w:r>
        <w:t>The system prompts actor for amount to withdraw</w:t>
      </w:r>
      <w:r w:rsidR="00910F8C">
        <w:t xml:space="preserve"> (D#3)</w:t>
      </w:r>
      <w:r>
        <w:t>. The actor enters amount to withdraw and confirms.</w:t>
      </w:r>
    </w:p>
    <w:p w14:paraId="0138099C" w14:textId="77777777" w:rsidR="00910F8C" w:rsidRDefault="00910F8C" w:rsidP="00910F8C">
      <w:pPr>
        <w:pStyle w:val="ListParagraph"/>
        <w:numPr>
          <w:ilvl w:val="0"/>
          <w:numId w:val="28"/>
        </w:numPr>
        <w:spacing w:after="120"/>
      </w:pPr>
      <w:r>
        <w:t>The system prompts the actor (D#4) if amount is correct. The actor confirms.</w:t>
      </w:r>
    </w:p>
    <w:p w14:paraId="0595E06B" w14:textId="7F0AB6DB" w:rsidR="00910F8C" w:rsidRDefault="00910F8C" w:rsidP="00B06AB3">
      <w:pPr>
        <w:pStyle w:val="ListParagraph"/>
        <w:numPr>
          <w:ilvl w:val="0"/>
          <w:numId w:val="28"/>
        </w:numPr>
        <w:spacing w:after="120"/>
      </w:pPr>
      <w:r>
        <w:t>The system validates the amount requested.</w:t>
      </w:r>
    </w:p>
    <w:p w14:paraId="5915DF0D" w14:textId="586D0B23" w:rsidR="00910F8C" w:rsidRDefault="00910F8C" w:rsidP="00910F8C">
      <w:pPr>
        <w:pStyle w:val="ListParagraph"/>
        <w:numPr>
          <w:ilvl w:val="1"/>
          <w:numId w:val="28"/>
        </w:numPr>
        <w:spacing w:after="120"/>
      </w:pPr>
      <w:r w:rsidRPr="00C11C9E">
        <w:rPr>
          <w:b/>
        </w:rPr>
        <w:t>RULE</w:t>
      </w:r>
      <w:r>
        <w:t xml:space="preserve"> - </w:t>
      </w:r>
      <w:r w:rsidRPr="00C11C9E">
        <w:rPr>
          <w:b/>
        </w:rPr>
        <w:t>$20 increment withdraw</w:t>
      </w:r>
      <w:r>
        <w:t xml:space="preserve"> – Amount must be in even increments of $20 and not zero.</w:t>
      </w:r>
    </w:p>
    <w:p w14:paraId="6A5128EF" w14:textId="66F179E7" w:rsidR="000C4674" w:rsidRDefault="000C4674" w:rsidP="00C11C9E">
      <w:pPr>
        <w:pStyle w:val="ListParagraph"/>
        <w:numPr>
          <w:ilvl w:val="1"/>
          <w:numId w:val="28"/>
        </w:numPr>
        <w:spacing w:after="120"/>
      </w:pPr>
      <w:r w:rsidRPr="00C11C9E">
        <w:rPr>
          <w:b/>
        </w:rPr>
        <w:t xml:space="preserve">RULE – </w:t>
      </w:r>
      <w:r w:rsidR="00C11C9E">
        <w:rPr>
          <w:b/>
        </w:rPr>
        <w:t>customer</w:t>
      </w:r>
      <w:r w:rsidRPr="00C11C9E">
        <w:rPr>
          <w:b/>
        </w:rPr>
        <w:t xml:space="preserve"> limit $200</w:t>
      </w:r>
      <w:r>
        <w:t xml:space="preserve"> </w:t>
      </w:r>
      <w:r w:rsidR="00C11C9E">
        <w:t xml:space="preserve">– amount of requested withdrawal </w:t>
      </w:r>
      <w:r w:rsidR="00D72C5C">
        <w:t xml:space="preserve">added to the Account amount withdrawn since midnight* </w:t>
      </w:r>
      <w:r w:rsidR="00C11C9E">
        <w:t xml:space="preserve">must be equal or less than ATM </w:t>
      </w:r>
      <w:r w:rsidR="00C11C9E">
        <w:t>Daily cash withdrawal limit per customer</w:t>
      </w:r>
      <w:r w:rsidR="00C11C9E">
        <w:t>*</w:t>
      </w:r>
      <w:r w:rsidR="00D72C5C">
        <w:t xml:space="preserve"> </w:t>
      </w:r>
    </w:p>
    <w:p w14:paraId="0448F70E" w14:textId="2881A98A" w:rsidR="000C4674" w:rsidRDefault="000C4674" w:rsidP="00910F8C">
      <w:pPr>
        <w:pStyle w:val="ListParagraph"/>
        <w:numPr>
          <w:ilvl w:val="1"/>
          <w:numId w:val="28"/>
        </w:numPr>
        <w:spacing w:after="120"/>
      </w:pPr>
      <w:r w:rsidRPr="00C11C9E">
        <w:rPr>
          <w:b/>
        </w:rPr>
        <w:t>RULE – sufficient funds</w:t>
      </w:r>
      <w:r>
        <w:t xml:space="preserve"> </w:t>
      </w:r>
      <w:r w:rsidR="00C11C9E">
        <w:t>– amount of requested withdrawal must be equal to or less than Account available balance*</w:t>
      </w:r>
    </w:p>
    <w:p w14:paraId="7820FD7E" w14:textId="1B8FBFCD" w:rsidR="00513C1E" w:rsidRDefault="00513C1E" w:rsidP="00B06AB3">
      <w:pPr>
        <w:pStyle w:val="ListParagraph"/>
        <w:numPr>
          <w:ilvl w:val="0"/>
          <w:numId w:val="28"/>
        </w:numPr>
        <w:spacing w:after="120"/>
      </w:pPr>
      <w:r>
        <w:t>The system requests the bank to debit the account.</w:t>
      </w:r>
      <w:r w:rsidR="00910F8C">
        <w:t xml:space="preserve"> The bank sends confirmation.</w:t>
      </w:r>
      <w:r w:rsidR="00B55DA5">
        <w:t xml:space="preserve"> The system makes a log entry of the communication.</w:t>
      </w:r>
    </w:p>
    <w:p w14:paraId="71E81936" w14:textId="05ED7DAB" w:rsidR="00E8092C" w:rsidRDefault="00E8092C" w:rsidP="00B06AB3">
      <w:pPr>
        <w:pStyle w:val="ListParagraph"/>
        <w:numPr>
          <w:ilvl w:val="0"/>
          <w:numId w:val="28"/>
        </w:numPr>
        <w:spacing w:after="120"/>
      </w:pPr>
      <w:r>
        <w:t xml:space="preserve">The system dispenses </w:t>
      </w:r>
      <w:r w:rsidR="00FC3A3E">
        <w:t xml:space="preserve">amount requested in </w:t>
      </w:r>
      <w:bookmarkStart w:id="4" w:name="_GoBack"/>
      <w:bookmarkEnd w:id="4"/>
      <w:r>
        <w:t>cash.</w:t>
      </w:r>
      <w:r w:rsidR="00513C1E">
        <w:t xml:space="preserve"> </w:t>
      </w:r>
      <w:r w:rsidR="00B55DA5">
        <w:t>The system makes a log entry of the cash dispensing.</w:t>
      </w:r>
      <w:r w:rsidR="000E367D">
        <w:t xml:space="preserve"> </w:t>
      </w:r>
      <w:r w:rsidR="00513C1E">
        <w:t>The actor takes the cash.</w:t>
      </w:r>
    </w:p>
    <w:p w14:paraId="0472A268" w14:textId="4A4D6DCB" w:rsidR="00910F8C" w:rsidRDefault="00910F8C" w:rsidP="00B06AB3">
      <w:pPr>
        <w:pStyle w:val="ListParagraph"/>
        <w:numPr>
          <w:ilvl w:val="0"/>
          <w:numId w:val="28"/>
        </w:numPr>
        <w:spacing w:after="120"/>
      </w:pPr>
      <w:r>
        <w:t>The system prompts actor for another transaction (D#5). The actor declines.</w:t>
      </w:r>
    </w:p>
    <w:p w14:paraId="1AD6F9EB" w14:textId="7F91A109" w:rsidR="00E8092C" w:rsidRDefault="00E8092C" w:rsidP="00B06AB3">
      <w:pPr>
        <w:pStyle w:val="ListParagraph"/>
        <w:numPr>
          <w:ilvl w:val="0"/>
          <w:numId w:val="28"/>
        </w:numPr>
        <w:spacing w:after="120"/>
      </w:pPr>
      <w:r>
        <w:t>The system prints re</w:t>
      </w:r>
      <w:r w:rsidR="00513C1E">
        <w:t>ceipt and returns card. The actor takes the receipt and the card.</w:t>
      </w:r>
    </w:p>
    <w:p w14:paraId="10DBE35D" w14:textId="65FBF744" w:rsidR="00910F8C" w:rsidRDefault="00910F8C" w:rsidP="00B06AB3">
      <w:pPr>
        <w:pStyle w:val="ListParagraph"/>
        <w:numPr>
          <w:ilvl w:val="0"/>
          <w:numId w:val="28"/>
        </w:numPr>
        <w:spacing w:after="120"/>
      </w:pPr>
      <w:r>
        <w:t>The system</w:t>
      </w:r>
      <w:r w:rsidR="00B55DA5">
        <w:t xml:space="preserve"> displays the idle screen (D#0).</w:t>
      </w:r>
    </w:p>
    <w:p w14:paraId="24D6E286" w14:textId="3836F10F" w:rsidR="006601E1" w:rsidRDefault="002E360A" w:rsidP="00B06AB3">
      <w:pPr>
        <w:pStyle w:val="Heading3"/>
      </w:pPr>
      <w:r w:rsidRPr="009A5050">
        <w:t>Alternate flows</w:t>
      </w:r>
      <w:r>
        <w:t xml:space="preserve"> (errors</w:t>
      </w:r>
      <w:r w:rsidR="00A40836">
        <w:t>, exceptions</w:t>
      </w:r>
      <w:r>
        <w:t>)</w:t>
      </w:r>
    </w:p>
    <w:p w14:paraId="62BCFE07" w14:textId="61D30038"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76BC5170" w14:textId="698AF76D" w:rsidR="00846525" w:rsidRPr="00846525" w:rsidRDefault="00846525" w:rsidP="00846525">
      <w:pPr>
        <w:pStyle w:val="ListParagraph"/>
        <w:numPr>
          <w:ilvl w:val="0"/>
          <w:numId w:val="43"/>
        </w:numPr>
      </w:pPr>
      <w:r w:rsidRPr="00846525">
        <w:rPr>
          <w:b/>
        </w:rPr>
        <w:t>Insufficient funds</w:t>
      </w:r>
      <w:r>
        <w:t xml:space="preserve"> (7c) - </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1017ED3C" w14:textId="499C7CBB" w:rsidR="00245A96" w:rsidRPr="002E360A" w:rsidRDefault="00245A96" w:rsidP="00245A96">
      <w:pPr>
        <w:pStyle w:val="ListParagraph"/>
        <w:numPr>
          <w:ilvl w:val="0"/>
          <w:numId w:val="36"/>
        </w:numPr>
      </w:pPr>
      <w:bookmarkStart w:id="5" w:name="_Hlk499056893"/>
      <w:r>
        <w:lastRenderedPageBreak/>
        <w:t>&lt;Name&gt; (&lt;number(s) in course of events where this could occur&gt;) – &lt;description of what to do and where to return in the course of events&gt;</w:t>
      </w:r>
    </w:p>
    <w:bookmarkEnd w:id="5"/>
    <w:p w14:paraId="57C6725E" w14:textId="77777777" w:rsidR="001B1938" w:rsidRPr="002E360A" w:rsidRDefault="001B1938" w:rsidP="001B1938">
      <w:pPr>
        <w:pStyle w:val="ListParagraph"/>
        <w:numPr>
          <w:ilvl w:val="0"/>
          <w:numId w:val="36"/>
        </w:numPr>
      </w:pPr>
      <w:r>
        <w:t>&lt;Name&gt; (&lt;number(s) in course of events where this could occur&gt;) – &lt;description of what to do and where to return in the course of events&gt;</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17A7358E" w:rsidR="00024D65" w:rsidRDefault="00B4412B" w:rsidP="005B4FD0">
      <w:pPr>
        <w:pStyle w:val="ListParagraph"/>
        <w:numPr>
          <w:ilvl w:val="0"/>
          <w:numId w:val="42"/>
        </w:numPr>
      </w:pPr>
      <w:r>
        <w:t xml:space="preserve"> </w:t>
      </w:r>
    </w:p>
    <w:p w14:paraId="04BE4F2C" w14:textId="583DC66A" w:rsidR="00B4412B" w:rsidRDefault="00B4412B" w:rsidP="00B4412B">
      <w:pPr>
        <w:tabs>
          <w:tab w:val="left" w:pos="964"/>
        </w:tabs>
      </w:pPr>
      <w:r>
        <w:tab/>
      </w:r>
    </w:p>
    <w:p w14:paraId="10412EBC" w14:textId="17B63B07" w:rsidR="00B4412B" w:rsidRDefault="00B4412B" w:rsidP="00B4412B">
      <w:pPr>
        <w:pStyle w:val="Heading1"/>
      </w:pPr>
      <w:r>
        <w:t>Design</w:t>
      </w:r>
    </w:p>
    <w:p w14:paraId="45033A8F" w14:textId="52212338" w:rsidR="00B4412B" w:rsidRDefault="00B4412B" w:rsidP="00B4412B">
      <w:r>
        <w:t>(Separate file)</w:t>
      </w:r>
    </w:p>
    <w:p w14:paraId="7D63DDC8" w14:textId="030FCF17" w:rsidR="00B4412B" w:rsidRDefault="00B4412B" w:rsidP="00B4412B">
      <w:pPr>
        <w:pStyle w:val="Heading3"/>
      </w:pPr>
      <w:r>
        <w:lastRenderedPageBreak/>
        <w:t>D#1 PIN entry</w:t>
      </w:r>
    </w:p>
    <w:p w14:paraId="16ED2A56" w14:textId="5B91A53E" w:rsidR="00B4412B" w:rsidRPr="00B4412B" w:rsidRDefault="00B4412B" w:rsidP="00B4412B">
      <w:r>
        <w:rPr>
          <w:noProof/>
        </w:rPr>
        <w:drawing>
          <wp:inline distT="0" distB="0" distL="0" distR="0" wp14:anchorId="150FD035" wp14:editId="763A0CF5">
            <wp:extent cx="3252149" cy="5780598"/>
            <wp:effectExtent l="0" t="0" r="5715" b="0"/>
            <wp:docPr id="1" name="Picture 1" descr="Image result for bank enter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nk enter p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337" cy="5782710"/>
                    </a:xfrm>
                    <a:prstGeom prst="rect">
                      <a:avLst/>
                    </a:prstGeom>
                    <a:noFill/>
                    <a:ln>
                      <a:noFill/>
                    </a:ln>
                  </pic:spPr>
                </pic:pic>
              </a:graphicData>
            </a:graphic>
          </wp:inline>
        </w:drawing>
      </w:r>
    </w:p>
    <w:bookmarkEnd w:id="0"/>
    <w:p w14:paraId="5A954FDC" w14:textId="77777777" w:rsidR="005B4FD0" w:rsidRPr="009A5050" w:rsidRDefault="005B4FD0" w:rsidP="005B4FD0"/>
    <w:sectPr w:rsidR="005B4FD0" w:rsidRPr="009A5050"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1F64E" w14:textId="77777777" w:rsidR="001378B0" w:rsidRDefault="001378B0" w:rsidP="009A5050">
      <w:r>
        <w:separator/>
      </w:r>
    </w:p>
  </w:endnote>
  <w:endnote w:type="continuationSeparator" w:id="0">
    <w:p w14:paraId="6757514B" w14:textId="77777777" w:rsidR="001378B0" w:rsidRDefault="001378B0"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40699414" w:rsidR="00DB3011" w:rsidRPr="00AF4EBF" w:rsidRDefault="001378B0"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B4412B">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FC3A3E">
      <w:rPr>
        <w:noProof/>
      </w:rPr>
      <w:t>2</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E28C0" w14:textId="77777777" w:rsidR="001378B0" w:rsidRDefault="001378B0" w:rsidP="009A5050">
      <w:r>
        <w:separator/>
      </w:r>
    </w:p>
  </w:footnote>
  <w:footnote w:type="continuationSeparator" w:id="0">
    <w:p w14:paraId="63739F98" w14:textId="77777777" w:rsidR="001378B0" w:rsidRDefault="001378B0"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6900B9"/>
    <w:multiLevelType w:val="hybridMultilevel"/>
    <w:tmpl w:val="CFBA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7"/>
  </w:num>
  <w:num w:numId="17">
    <w:abstractNumId w:val="39"/>
  </w:num>
  <w:num w:numId="18">
    <w:abstractNumId w:val="26"/>
  </w:num>
  <w:num w:numId="19">
    <w:abstractNumId w:val="41"/>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8"/>
  </w:num>
  <w:num w:numId="27">
    <w:abstractNumId w:val="6"/>
  </w:num>
  <w:num w:numId="28">
    <w:abstractNumId w:val="25"/>
  </w:num>
  <w:num w:numId="29">
    <w:abstractNumId w:val="35"/>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6"/>
  </w:num>
  <w:num w:numId="41">
    <w:abstractNumId w:val="14"/>
  </w:num>
  <w:num w:numId="42">
    <w:abstractNumId w:val="10"/>
  </w:num>
  <w:num w:numId="43">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3FCD"/>
    <w:rsid w:val="0008534D"/>
    <w:rsid w:val="00086748"/>
    <w:rsid w:val="0009134D"/>
    <w:rsid w:val="00094735"/>
    <w:rsid w:val="000A7D7E"/>
    <w:rsid w:val="000A7F46"/>
    <w:rsid w:val="000B6435"/>
    <w:rsid w:val="000B72A6"/>
    <w:rsid w:val="000C0060"/>
    <w:rsid w:val="000C4674"/>
    <w:rsid w:val="000D0FB8"/>
    <w:rsid w:val="000D1003"/>
    <w:rsid w:val="000E257C"/>
    <w:rsid w:val="000E367D"/>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378B0"/>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93DB2"/>
    <w:rsid w:val="001B02F1"/>
    <w:rsid w:val="001B0BF6"/>
    <w:rsid w:val="001B1938"/>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13C1E"/>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6C"/>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3B15"/>
    <w:rsid w:val="00804411"/>
    <w:rsid w:val="00804FFE"/>
    <w:rsid w:val="00816514"/>
    <w:rsid w:val="00823BB6"/>
    <w:rsid w:val="008244F4"/>
    <w:rsid w:val="00825114"/>
    <w:rsid w:val="00825A9B"/>
    <w:rsid w:val="0082663C"/>
    <w:rsid w:val="0083249B"/>
    <w:rsid w:val="00832979"/>
    <w:rsid w:val="008365B7"/>
    <w:rsid w:val="008415C0"/>
    <w:rsid w:val="00846525"/>
    <w:rsid w:val="00852192"/>
    <w:rsid w:val="00852894"/>
    <w:rsid w:val="00855253"/>
    <w:rsid w:val="008574E1"/>
    <w:rsid w:val="0086393F"/>
    <w:rsid w:val="008654B8"/>
    <w:rsid w:val="008728DE"/>
    <w:rsid w:val="008758AE"/>
    <w:rsid w:val="00880029"/>
    <w:rsid w:val="00880D1D"/>
    <w:rsid w:val="008913C6"/>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0F8C"/>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6AB3"/>
    <w:rsid w:val="00B079B7"/>
    <w:rsid w:val="00B13C4F"/>
    <w:rsid w:val="00B15383"/>
    <w:rsid w:val="00B15A4A"/>
    <w:rsid w:val="00B30FE3"/>
    <w:rsid w:val="00B34186"/>
    <w:rsid w:val="00B35AB1"/>
    <w:rsid w:val="00B35C80"/>
    <w:rsid w:val="00B35FEE"/>
    <w:rsid w:val="00B42FB6"/>
    <w:rsid w:val="00B4307F"/>
    <w:rsid w:val="00B4412B"/>
    <w:rsid w:val="00B45A51"/>
    <w:rsid w:val="00B469B8"/>
    <w:rsid w:val="00B51404"/>
    <w:rsid w:val="00B55DA5"/>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11C9E"/>
    <w:rsid w:val="00C209E2"/>
    <w:rsid w:val="00C24C0A"/>
    <w:rsid w:val="00C2795E"/>
    <w:rsid w:val="00C32996"/>
    <w:rsid w:val="00C405E2"/>
    <w:rsid w:val="00C41E44"/>
    <w:rsid w:val="00C43F24"/>
    <w:rsid w:val="00C509C4"/>
    <w:rsid w:val="00C55BB2"/>
    <w:rsid w:val="00C65BB8"/>
    <w:rsid w:val="00C73D81"/>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2F8C"/>
    <w:rsid w:val="00D42B0D"/>
    <w:rsid w:val="00D4443F"/>
    <w:rsid w:val="00D505CE"/>
    <w:rsid w:val="00D519F7"/>
    <w:rsid w:val="00D52302"/>
    <w:rsid w:val="00D6381D"/>
    <w:rsid w:val="00D6691C"/>
    <w:rsid w:val="00D72C5C"/>
    <w:rsid w:val="00D72EDE"/>
    <w:rsid w:val="00D735B2"/>
    <w:rsid w:val="00D74A14"/>
    <w:rsid w:val="00D86138"/>
    <w:rsid w:val="00D91C8F"/>
    <w:rsid w:val="00DB3011"/>
    <w:rsid w:val="00DB6A27"/>
    <w:rsid w:val="00DC2111"/>
    <w:rsid w:val="00DD0953"/>
    <w:rsid w:val="00DD0F62"/>
    <w:rsid w:val="00DE09F1"/>
    <w:rsid w:val="00DE1CA7"/>
    <w:rsid w:val="00DF0353"/>
    <w:rsid w:val="00DF439E"/>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092C"/>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0CE2"/>
    <w:rsid w:val="00EE1809"/>
    <w:rsid w:val="00EE772D"/>
    <w:rsid w:val="00EF5E1C"/>
    <w:rsid w:val="00EF6EAA"/>
    <w:rsid w:val="00F05447"/>
    <w:rsid w:val="00F060D0"/>
    <w:rsid w:val="00F06E72"/>
    <w:rsid w:val="00F1017A"/>
    <w:rsid w:val="00F11508"/>
    <w:rsid w:val="00F15954"/>
    <w:rsid w:val="00F21C87"/>
    <w:rsid w:val="00F228CE"/>
    <w:rsid w:val="00F22E66"/>
    <w:rsid w:val="00F26012"/>
    <w:rsid w:val="00F266E0"/>
    <w:rsid w:val="00F406F4"/>
    <w:rsid w:val="00F40FAF"/>
    <w:rsid w:val="00F41E00"/>
    <w:rsid w:val="00F42E6B"/>
    <w:rsid w:val="00F4399C"/>
    <w:rsid w:val="00F45F32"/>
    <w:rsid w:val="00F50BB2"/>
    <w:rsid w:val="00F57474"/>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3A3E"/>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3F2CF8"/>
    <w:rsid w:val="00422ED1"/>
    <w:rsid w:val="004B5BD8"/>
    <w:rsid w:val="005B225E"/>
    <w:rsid w:val="00971316"/>
    <w:rsid w:val="00AB4098"/>
    <w:rsid w:val="00BA2F4F"/>
    <w:rsid w:val="00C4596C"/>
    <w:rsid w:val="00D20FD4"/>
    <w:rsid w:val="00D611E6"/>
    <w:rsid w:val="00D74E3C"/>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83002-1A49-468F-A76F-887C4A1CD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18</cp:revision>
  <dcterms:created xsi:type="dcterms:W3CDTF">2018-11-01T20:08:00Z</dcterms:created>
  <dcterms:modified xsi:type="dcterms:W3CDTF">2018-11-02T16:08:00Z</dcterms:modified>
</cp:coreProperties>
</file>